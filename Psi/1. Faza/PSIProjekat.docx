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3539"/>
        <w:tblW w:w="9433" w:type="dxa"/>
        <w:tblLook w:val="0600" w:firstRow="0" w:lastRow="0" w:firstColumn="0" w:lastColumn="0" w:noHBand="1" w:noVBand="1"/>
      </w:tblPr>
      <w:tblGrid>
        <w:gridCol w:w="2360"/>
        <w:gridCol w:w="4630"/>
        <w:gridCol w:w="2443"/>
      </w:tblGrid>
      <w:tr w:rsidR="00A82FC8" w:rsidRPr="00E237E8" w14:paraId="12051B5B" w14:textId="77777777" w:rsidTr="00EE0DC1">
        <w:trPr>
          <w:trHeight w:val="1414"/>
        </w:trPr>
        <w:tc>
          <w:tcPr>
            <w:tcW w:w="2360" w:type="dxa"/>
          </w:tcPr>
          <w:p w14:paraId="5721D627" w14:textId="77777777" w:rsidR="00A82FC8" w:rsidRPr="00E237E8" w:rsidRDefault="00A82FC8" w:rsidP="00A82FC8"/>
        </w:tc>
        <w:tc>
          <w:tcPr>
            <w:tcW w:w="4630" w:type="dxa"/>
            <w:shd w:val="clear" w:color="auto" w:fill="auto"/>
            <w:vAlign w:val="center"/>
          </w:tcPr>
          <w:p w14:paraId="482170C2" w14:textId="158C6658" w:rsidR="00A82FC8" w:rsidRPr="00A82FC8" w:rsidRDefault="00A82FC8" w:rsidP="00EE0DC1">
            <w:pPr>
              <w:pStyle w:val="Subtitle"/>
              <w:jc w:val="left"/>
              <w:rPr>
                <w:rFonts w:ascii="Arial" w:hAnsi="Arial" w:cs="Arial"/>
                <w:i w:val="0"/>
                <w:sz w:val="72"/>
                <w:szCs w:val="72"/>
              </w:rPr>
            </w:pPr>
          </w:p>
        </w:tc>
        <w:tc>
          <w:tcPr>
            <w:tcW w:w="2443" w:type="dxa"/>
          </w:tcPr>
          <w:p w14:paraId="45EF8D1B" w14:textId="77777777" w:rsidR="00A82FC8" w:rsidRPr="00E237E8" w:rsidRDefault="00A82FC8" w:rsidP="00A82FC8"/>
        </w:tc>
      </w:tr>
    </w:tbl>
    <w:p w14:paraId="045EBD92" w14:textId="463F0081" w:rsidR="001A5429" w:rsidRPr="00E237E8" w:rsidRDefault="00EE0DC1" w:rsidP="002F1A9B">
      <w:pPr>
        <w:pStyle w:val="Graphbullet2"/>
      </w:pPr>
      <w:r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3738841A" wp14:editId="0F88B5B2">
            <wp:simplePos x="0" y="0"/>
            <wp:positionH relativeFrom="margin">
              <wp:align>center</wp:align>
            </wp:positionH>
            <wp:positionV relativeFrom="page">
              <wp:posOffset>2515235</wp:posOffset>
            </wp:positionV>
            <wp:extent cx="2876550" cy="2876550"/>
            <wp:effectExtent l="0" t="0" r="0" b="0"/>
            <wp:wrapThrough wrapText="bothSides">
              <wp:wrapPolygon edited="0">
                <wp:start x="10299" y="1574"/>
                <wp:lineTo x="7295" y="3147"/>
                <wp:lineTo x="7009" y="3433"/>
                <wp:lineTo x="7581" y="4148"/>
                <wp:lineTo x="5722" y="6437"/>
                <wp:lineTo x="5722" y="6580"/>
                <wp:lineTo x="7725" y="8726"/>
                <wp:lineTo x="7009" y="9727"/>
                <wp:lineTo x="7152" y="10013"/>
                <wp:lineTo x="9727" y="11015"/>
                <wp:lineTo x="5293" y="11873"/>
                <wp:lineTo x="4721" y="12159"/>
                <wp:lineTo x="4577" y="14734"/>
                <wp:lineTo x="7009" y="15592"/>
                <wp:lineTo x="4864" y="15878"/>
                <wp:lineTo x="4291" y="16021"/>
                <wp:lineTo x="4291" y="18882"/>
                <wp:lineTo x="6866" y="19597"/>
                <wp:lineTo x="10013" y="19883"/>
                <wp:lineTo x="10728" y="19883"/>
                <wp:lineTo x="16593" y="19025"/>
                <wp:lineTo x="17309" y="18739"/>
                <wp:lineTo x="16450" y="17881"/>
                <wp:lineTo x="17309" y="16450"/>
                <wp:lineTo x="16164" y="15878"/>
                <wp:lineTo x="14448" y="15592"/>
                <wp:lineTo x="16736" y="14734"/>
                <wp:lineTo x="16593" y="12445"/>
                <wp:lineTo x="14877" y="11587"/>
                <wp:lineTo x="11730" y="11015"/>
                <wp:lineTo x="13875" y="10442"/>
                <wp:lineTo x="14305" y="9727"/>
                <wp:lineTo x="13732" y="8726"/>
                <wp:lineTo x="15592" y="6723"/>
                <wp:lineTo x="15592" y="6437"/>
                <wp:lineTo x="13732" y="4148"/>
                <wp:lineTo x="14448" y="3576"/>
                <wp:lineTo x="14019" y="3147"/>
                <wp:lineTo x="10872" y="1574"/>
                <wp:lineTo x="10299" y="157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121e2e765452ca314eff8ba120d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4B11D" w14:textId="7D64D401" w:rsidR="00066DE2" w:rsidRPr="00E237E8" w:rsidRDefault="001A5429" w:rsidP="0092125E">
      <w:r w:rsidRPr="00E237E8">
        <w:t xml:space="preserve"> </w:t>
      </w:r>
    </w:p>
    <w:p w14:paraId="090B57AA" w14:textId="042FA45D" w:rsidR="00EE0DC1" w:rsidRDefault="00EE0DC1" w:rsidP="002E1C26">
      <w:pPr>
        <w:jc w:val="center"/>
      </w:pPr>
    </w:p>
    <w:p w14:paraId="0509CF16" w14:textId="77777777" w:rsidR="00EE0DC1" w:rsidRPr="00EE0DC1" w:rsidRDefault="00EE0DC1" w:rsidP="00EE0DC1"/>
    <w:p w14:paraId="7406EEFC" w14:textId="77777777" w:rsidR="00EE0DC1" w:rsidRPr="00EE0DC1" w:rsidRDefault="00EE0DC1" w:rsidP="00EE0DC1"/>
    <w:p w14:paraId="4F5A04FF" w14:textId="77777777" w:rsidR="00EE0DC1" w:rsidRPr="00EE0DC1" w:rsidRDefault="00EE0DC1" w:rsidP="00EE0DC1"/>
    <w:p w14:paraId="4F53F200" w14:textId="4426B73F" w:rsidR="00EE0DC1" w:rsidRPr="009C16E5" w:rsidRDefault="00EE0DC1" w:rsidP="009C16E5">
      <w:pPr>
        <w:jc w:val="center"/>
        <w:rPr>
          <w:color w:val="00515B" w:themeColor="text2" w:themeTint="E6"/>
          <w:sz w:val="44"/>
          <w:szCs w:val="44"/>
        </w:rPr>
      </w:pPr>
      <w:r w:rsidRPr="009C16E5">
        <w:rPr>
          <w:color w:val="00515B" w:themeColor="text2" w:themeTint="E6"/>
          <w:sz w:val="44"/>
          <w:szCs w:val="44"/>
        </w:rPr>
        <w:t>Dokumentacija</w:t>
      </w:r>
    </w:p>
    <w:p w14:paraId="29756BB3" w14:textId="77777777" w:rsidR="00EE0DC1" w:rsidRPr="00EE0DC1" w:rsidRDefault="00EE0DC1" w:rsidP="00EE0DC1"/>
    <w:p w14:paraId="6B5017D9" w14:textId="77777777" w:rsidR="00EE0DC1" w:rsidRPr="00EE0DC1" w:rsidRDefault="00EE0DC1" w:rsidP="00EE0DC1"/>
    <w:p w14:paraId="464CC0F2" w14:textId="77777777" w:rsidR="00EE0DC1" w:rsidRPr="00EE0DC1" w:rsidRDefault="00EE0DC1" w:rsidP="00EE0DC1"/>
    <w:p w14:paraId="653D6529" w14:textId="77777777" w:rsidR="00EE0DC1" w:rsidRPr="00EE0DC1" w:rsidRDefault="00EE0DC1" w:rsidP="00EE0DC1"/>
    <w:p w14:paraId="32C12B33" w14:textId="4B1361C0" w:rsidR="00EE0DC1" w:rsidRDefault="004D1A64" w:rsidP="00EE0DC1">
      <w:pPr>
        <w:tabs>
          <w:tab w:val="left" w:pos="5610"/>
        </w:tabs>
        <w:jc w:val="both"/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CD74" wp14:editId="7DF78145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2276475" cy="1739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A2663" w14:textId="2DC8D7F5" w:rsidR="00754CEA" w:rsidRDefault="00754CEA" w:rsidP="004D1A64">
                            <w:pPr>
                              <w:jc w:val="center"/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 xml:space="preserve">Tim </w:t>
                            </w:r>
                            <w:r w:rsidRPr="00754CEA">
                              <w:rPr>
                                <w:rFonts w:cstheme="minorHAnsi"/>
                                <w:i/>
                                <w:color w:val="00292E" w:themeColor="text2"/>
                                <w:lang w:val="sr-Latn-RS"/>
                              </w:rPr>
                              <w:t>Naša stvar</w:t>
                            </w:r>
                            <w:r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>:</w:t>
                            </w:r>
                          </w:p>
                          <w:p w14:paraId="62283696" w14:textId="791FD8F8" w:rsidR="004D1A64" w:rsidRPr="004D1A64" w:rsidRDefault="004D1A64" w:rsidP="004D1A64">
                            <w:pPr>
                              <w:jc w:val="center"/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</w:pPr>
                            <w:r w:rsidRPr="004D1A64"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>Nenad Marković 2018/69</w:t>
                            </w:r>
                          </w:p>
                          <w:p w14:paraId="10DC93D4" w14:textId="362DF7FF" w:rsidR="004D1A64" w:rsidRPr="004D1A64" w:rsidRDefault="004D1A64" w:rsidP="004D1A64">
                            <w:pPr>
                              <w:jc w:val="center"/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</w:pPr>
                            <w:r w:rsidRPr="004D1A64"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>Bojan Galić 2018/387</w:t>
                            </w:r>
                          </w:p>
                          <w:p w14:paraId="02A2AF5B" w14:textId="4B186407" w:rsidR="004D1A64" w:rsidRPr="004D1A64" w:rsidRDefault="004D1A64" w:rsidP="004D1A64">
                            <w:pPr>
                              <w:pStyle w:val="Header"/>
                              <w:tabs>
                                <w:tab w:val="clear" w:pos="4844"/>
                                <w:tab w:val="clear" w:pos="9689"/>
                              </w:tabs>
                              <w:spacing w:after="120"/>
                              <w:jc w:val="center"/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</w:pPr>
                            <w:r w:rsidRPr="004D1A64"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>Julia Milić 2018/394</w:t>
                            </w:r>
                          </w:p>
                          <w:p w14:paraId="60197132" w14:textId="225752B9" w:rsidR="004D1A64" w:rsidRPr="004D1A64" w:rsidRDefault="004D1A64" w:rsidP="004D1A64">
                            <w:pPr>
                              <w:jc w:val="center"/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</w:pPr>
                            <w:r w:rsidRPr="004D1A64">
                              <w:rPr>
                                <w:rFonts w:cstheme="minorHAnsi"/>
                                <w:color w:val="00292E" w:themeColor="text2"/>
                                <w:lang w:val="sr-Latn-RS"/>
                              </w:rPr>
                              <w:t>Vlade Vulović 2018/421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9CD7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28.05pt;margin-top:18.65pt;width:179.25pt;height:13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" filled="f" stroked="f" strokeweight="1pt">
                <v:textbox>
                  <w:txbxContent>
                    <w:p w14:paraId="17DA2663" w14:textId="2DC8D7F5" w:rsidR="00754CEA" w:rsidRDefault="00754CEA" w:rsidP="004D1A64">
                      <w:pPr>
                        <w:jc w:val="center"/>
                        <w:rPr>
                          <w:rFonts w:cstheme="minorHAnsi"/>
                          <w:color w:val="00292E" w:themeColor="text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 xml:space="preserve">Tim </w:t>
                      </w:r>
                      <w:r w:rsidRPr="00754CEA">
                        <w:rPr>
                          <w:rFonts w:cstheme="minorHAnsi"/>
                          <w:i/>
                          <w:color w:val="00292E" w:themeColor="text2"/>
                          <w:lang w:val="sr-Latn-RS"/>
                        </w:rPr>
                        <w:t>Naša stvar</w:t>
                      </w:r>
                      <w:r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>:</w:t>
                      </w:r>
                    </w:p>
                    <w:p w14:paraId="62283696" w14:textId="791FD8F8" w:rsidR="004D1A64" w:rsidRPr="004D1A64" w:rsidRDefault="004D1A64" w:rsidP="004D1A64">
                      <w:pPr>
                        <w:jc w:val="center"/>
                        <w:rPr>
                          <w:rFonts w:cstheme="minorHAnsi"/>
                          <w:color w:val="00292E" w:themeColor="text2"/>
                          <w:lang w:val="sr-Latn-RS"/>
                        </w:rPr>
                      </w:pPr>
                      <w:r w:rsidRPr="004D1A64"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>Nenad Marković 2018/69</w:t>
                      </w:r>
                    </w:p>
                    <w:p w14:paraId="10DC93D4" w14:textId="362DF7FF" w:rsidR="004D1A64" w:rsidRPr="004D1A64" w:rsidRDefault="004D1A64" w:rsidP="004D1A64">
                      <w:pPr>
                        <w:jc w:val="center"/>
                        <w:rPr>
                          <w:rFonts w:cstheme="minorHAnsi"/>
                          <w:color w:val="00292E" w:themeColor="text2"/>
                          <w:lang w:val="sr-Latn-RS"/>
                        </w:rPr>
                      </w:pPr>
                      <w:r w:rsidRPr="004D1A64"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>Bojan Galić 2018/387</w:t>
                      </w:r>
                    </w:p>
                    <w:p w14:paraId="02A2AF5B" w14:textId="4B186407" w:rsidR="004D1A64" w:rsidRPr="004D1A64" w:rsidRDefault="004D1A64" w:rsidP="004D1A64">
                      <w:pPr>
                        <w:pStyle w:val="Header"/>
                        <w:tabs>
                          <w:tab w:val="clear" w:pos="4844"/>
                          <w:tab w:val="clear" w:pos="9689"/>
                        </w:tabs>
                        <w:spacing w:after="120"/>
                        <w:jc w:val="center"/>
                        <w:rPr>
                          <w:rFonts w:cstheme="minorHAnsi"/>
                          <w:color w:val="00292E" w:themeColor="text2"/>
                          <w:lang w:val="sr-Latn-RS"/>
                        </w:rPr>
                      </w:pPr>
                      <w:r w:rsidRPr="004D1A64"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>Julia Milić 2018/394</w:t>
                      </w:r>
                    </w:p>
                    <w:p w14:paraId="60197132" w14:textId="225752B9" w:rsidR="004D1A64" w:rsidRPr="004D1A64" w:rsidRDefault="004D1A64" w:rsidP="004D1A64">
                      <w:pPr>
                        <w:jc w:val="center"/>
                        <w:rPr>
                          <w:rFonts w:cstheme="minorHAnsi"/>
                          <w:color w:val="00292E" w:themeColor="text2"/>
                          <w:lang w:val="sr-Latn-RS"/>
                        </w:rPr>
                      </w:pPr>
                      <w:r w:rsidRPr="004D1A64">
                        <w:rPr>
                          <w:rFonts w:cstheme="minorHAnsi"/>
                          <w:color w:val="00292E" w:themeColor="text2"/>
                          <w:lang w:val="sr-Latn-RS"/>
                        </w:rPr>
                        <w:t>Vlade Vulović 2018/421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BF41B" w14:textId="77777777" w:rsidR="00EE0DC1" w:rsidRPr="00EE0DC1" w:rsidRDefault="00EE0DC1" w:rsidP="00EE0DC1">
      <w:pPr>
        <w:tabs>
          <w:tab w:val="left" w:pos="5610"/>
        </w:tabs>
        <w:jc w:val="both"/>
        <w:rPr>
          <w:lang w:val="sr-Latn-RS"/>
        </w:rPr>
      </w:pPr>
    </w:p>
    <w:p w14:paraId="6EDECD16" w14:textId="22535CF3" w:rsidR="00066DE2" w:rsidRPr="00EE0DC1" w:rsidRDefault="00EE0DC1" w:rsidP="00EE0DC1">
      <w:pPr>
        <w:tabs>
          <w:tab w:val="left" w:pos="5610"/>
        </w:tabs>
        <w:sectPr w:rsidR="00066DE2" w:rsidRPr="00EE0DC1" w:rsidSect="00AC4859">
          <w:headerReference w:type="first" r:id="rId12"/>
          <w:footerReference w:type="first" r:id="rId13"/>
          <w:pgSz w:w="12240" w:h="15840" w:code="1"/>
          <w:pgMar w:top="6480" w:right="1440" w:bottom="720" w:left="1440" w:header="288" w:footer="288" w:gutter="0"/>
          <w:cols w:space="708"/>
          <w:docGrid w:linePitch="360"/>
        </w:sectPr>
      </w:pPr>
      <w:r>
        <w:tab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16601182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6EB29B" w14:textId="5953EBB4" w:rsidR="00E849DA" w:rsidRDefault="00E849DA">
          <w:pPr>
            <w:pStyle w:val="TOCHeading"/>
          </w:pPr>
          <w:r>
            <w:t>Sadržaj</w:t>
          </w:r>
        </w:p>
        <w:p w14:paraId="218B340C" w14:textId="749D0938" w:rsidR="002F1A9B" w:rsidRDefault="00886801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"1-1" \h \z \u </w:instrText>
          </w:r>
          <w:r>
            <w:rPr>
              <w:b/>
              <w:bCs/>
              <w:noProof/>
            </w:rPr>
            <w:fldChar w:fldCharType="separate"/>
          </w:r>
          <w:hyperlink w:anchor="_Toc66824529" w:history="1">
            <w:r w:rsidR="002F1A9B" w:rsidRPr="002B4C67">
              <w:rPr>
                <w:rStyle w:val="Hyperlink"/>
                <w:noProof/>
              </w:rPr>
              <w:t>Istorija izmjena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_Toc66824529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3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7458773D" w14:textId="3A84A1C4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0" w:history="1">
            <w:r w:rsidR="002F1A9B" w:rsidRPr="002B4C67">
              <w:rPr>
                <w:rStyle w:val="Hyperlink"/>
                <w:noProof/>
              </w:rPr>
              <w:t>1.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Uvod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_Toc66824530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4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00E358EC" w14:textId="526F8310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1" w:history="1">
            <w:r w:rsidR="002F1A9B" w:rsidRPr="002B4C67">
              <w:rPr>
                <w:rStyle w:val="Hyperlink"/>
                <w:noProof/>
              </w:rPr>
              <w:t>2.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Opis problema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_Toc66824531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5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2CD70FA8" w14:textId="6EF87E84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2" w:history="1">
            <w:r w:rsidR="002F1A9B" w:rsidRPr="002B4C67">
              <w:rPr>
                <w:rStyle w:val="Hyperlink"/>
                <w:noProof/>
              </w:rPr>
              <w:t>3.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bCs/>
                <w:noProof/>
              </w:rPr>
              <w:t>Kategorija korisnika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_Toc66824532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6</w:t>
            </w:r>
            <w:r w:rsidR="002F1A9B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180632B" w14:textId="7E9A1294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3" w:history="1">
            <w:r w:rsidR="002F1A9B" w:rsidRPr="002B4C67">
              <w:rPr>
                <w:rStyle w:val="Hyperlink"/>
                <w:noProof/>
              </w:rPr>
              <w:t>4.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Opis proizvoda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_Toc66824533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7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4569445F" w14:textId="5CE80EF7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4" w:history="1">
            <w:r w:rsidR="002F1A9B" w:rsidRPr="002B4C67">
              <w:rPr>
                <w:rStyle w:val="Hyperlink"/>
                <w:noProof/>
              </w:rPr>
              <w:t>5.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Funkcionalni zahtjevi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_Toc66824534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8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7270C747" w14:textId="3E236503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5" w:history="1">
            <w:r w:rsidR="002F1A9B" w:rsidRPr="002B4C67">
              <w:rPr>
                <w:rStyle w:val="Hyperlink"/>
                <w:noProof/>
              </w:rPr>
              <w:t>6.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Pretpostavke</w:t>
            </w:r>
            <w:r w:rsidR="00A13804">
              <w:rPr>
                <w:rStyle w:val="Hyperlink"/>
                <w:noProof/>
              </w:rPr>
              <w:t xml:space="preserve"> i </w:t>
            </w:r>
            <w:r w:rsidR="002F1A9B" w:rsidRPr="002B4C67">
              <w:rPr>
                <w:rStyle w:val="Hyperlink"/>
                <w:noProof/>
              </w:rPr>
              <w:t>ograničenja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_Toc66824535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12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6B99D5AB" w14:textId="730821D3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6" w:history="1">
            <w:r w:rsidR="002F1A9B" w:rsidRPr="002B4C67">
              <w:rPr>
                <w:rStyle w:val="Hyperlink"/>
                <w:noProof/>
              </w:rPr>
              <w:t>7.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Kvalitet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_Toc66824536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13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07A6EA19" w14:textId="2F6DBBA3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7" w:history="1">
            <w:r w:rsidR="002F1A9B" w:rsidRPr="002B4C67">
              <w:rPr>
                <w:rStyle w:val="Hyperlink"/>
                <w:noProof/>
              </w:rPr>
              <w:t>8.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Nefunkcionalni zahtjevi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_Toc66824537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14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296F86FE" w14:textId="41C91E57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8" w:history="1">
            <w:r w:rsidR="002F1A9B" w:rsidRPr="002B4C67">
              <w:rPr>
                <w:rStyle w:val="Hyperlink"/>
                <w:noProof/>
              </w:rPr>
              <w:t>9.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Zahtjevi za korisničkom dokumentacijom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_Toc66824538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15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369A83CF" w14:textId="2B6F6A40" w:rsidR="002F1A9B" w:rsidRDefault="001856F7">
          <w:pPr>
            <w:pStyle w:val="TOC1"/>
            <w:rPr>
              <w:rFonts w:eastAsiaTheme="minorEastAsia"/>
              <w:noProof/>
              <w:color w:val="auto"/>
              <w:sz w:val="22"/>
              <w:lang w:val="en-GB" w:eastAsia="en-GB"/>
            </w:rPr>
          </w:pPr>
          <w:hyperlink w:anchor="_Toc66824539" w:history="1">
            <w:r w:rsidR="002F1A9B" w:rsidRPr="002B4C67">
              <w:rPr>
                <w:rStyle w:val="Hyperlink"/>
                <w:noProof/>
              </w:rPr>
              <w:t>10.</w:t>
            </w:r>
            <w:r w:rsidR="002F1A9B">
              <w:rPr>
                <w:rFonts w:eastAsiaTheme="minorEastAsia"/>
                <w:noProof/>
                <w:color w:val="auto"/>
                <w:sz w:val="22"/>
                <w:lang w:val="en-GB" w:eastAsia="en-GB"/>
              </w:rPr>
              <w:tab/>
            </w:r>
            <w:r w:rsidR="002F1A9B" w:rsidRPr="002B4C67">
              <w:rPr>
                <w:rStyle w:val="Hyperlink"/>
                <w:noProof/>
              </w:rPr>
              <w:t>Plan</w:t>
            </w:r>
            <w:r w:rsidR="00A13804">
              <w:rPr>
                <w:rStyle w:val="Hyperlink"/>
                <w:noProof/>
              </w:rPr>
              <w:t xml:space="preserve"> i </w:t>
            </w:r>
            <w:r w:rsidR="002F1A9B" w:rsidRPr="002B4C67">
              <w:rPr>
                <w:rStyle w:val="Hyperlink"/>
                <w:noProof/>
              </w:rPr>
              <w:t>prioriteti</w:t>
            </w:r>
            <w:r w:rsidR="002F1A9B">
              <w:rPr>
                <w:noProof/>
                <w:webHidden/>
              </w:rPr>
              <w:tab/>
            </w:r>
            <w:r w:rsidR="002F1A9B">
              <w:rPr>
                <w:noProof/>
                <w:webHidden/>
              </w:rPr>
              <w:fldChar w:fldCharType="begin"/>
            </w:r>
            <w:r w:rsidR="002F1A9B">
              <w:rPr>
                <w:noProof/>
                <w:webHidden/>
              </w:rPr>
              <w:instrText xml:space="preserve"> PAGEREF _Toc66824539 \h </w:instrText>
            </w:r>
            <w:r w:rsidR="002F1A9B">
              <w:rPr>
                <w:noProof/>
                <w:webHidden/>
              </w:rPr>
            </w:r>
            <w:r w:rsidR="002F1A9B">
              <w:rPr>
                <w:noProof/>
                <w:webHidden/>
              </w:rPr>
              <w:fldChar w:fldCharType="separate"/>
            </w:r>
            <w:r w:rsidR="001A4A74">
              <w:rPr>
                <w:noProof/>
                <w:webHidden/>
              </w:rPr>
              <w:t>16</w:t>
            </w:r>
            <w:r w:rsidR="002F1A9B">
              <w:rPr>
                <w:noProof/>
                <w:webHidden/>
              </w:rPr>
              <w:fldChar w:fldCharType="end"/>
            </w:r>
          </w:hyperlink>
        </w:p>
        <w:p w14:paraId="47C6ABA4" w14:textId="60BF6541" w:rsidR="00E849DA" w:rsidRDefault="00886801">
          <w:r>
            <w:rPr>
              <w:b/>
              <w:bCs/>
              <w:noProof/>
            </w:rPr>
            <w:fldChar w:fldCharType="end"/>
          </w:r>
        </w:p>
      </w:sdtContent>
    </w:sdt>
    <w:p w14:paraId="4927E169" w14:textId="77777777" w:rsidR="000A7626" w:rsidRDefault="000A7626" w:rsidP="000A7626"/>
    <w:p w14:paraId="19FF64AB" w14:textId="346769CB" w:rsidR="000049D3" w:rsidRDefault="000049D3" w:rsidP="000A7626"/>
    <w:p w14:paraId="4090E110" w14:textId="77777777" w:rsidR="00886801" w:rsidRDefault="00886801" w:rsidP="000A7626"/>
    <w:p w14:paraId="282F1094" w14:textId="77777777" w:rsidR="00886801" w:rsidRDefault="00886801" w:rsidP="000A7626"/>
    <w:p w14:paraId="309BC27A" w14:textId="77777777" w:rsidR="00886801" w:rsidRDefault="00886801" w:rsidP="000A7626"/>
    <w:p w14:paraId="62808B73" w14:textId="77777777" w:rsidR="00886801" w:rsidRDefault="00886801" w:rsidP="00530A48">
      <w:pPr>
        <w:pStyle w:val="Header"/>
        <w:tabs>
          <w:tab w:val="clear" w:pos="4844"/>
          <w:tab w:val="clear" w:pos="9689"/>
        </w:tabs>
        <w:spacing w:after="120"/>
      </w:pPr>
    </w:p>
    <w:p w14:paraId="78729F67" w14:textId="77777777" w:rsidR="00886801" w:rsidRDefault="00886801" w:rsidP="000A7626"/>
    <w:p w14:paraId="605A3072" w14:textId="77777777" w:rsidR="00886801" w:rsidRDefault="00886801" w:rsidP="000A7626"/>
    <w:p w14:paraId="7F017355" w14:textId="77777777" w:rsidR="00886801" w:rsidRDefault="00886801" w:rsidP="000A7626"/>
    <w:p w14:paraId="661B9606" w14:textId="77777777" w:rsidR="00886801" w:rsidRDefault="00886801" w:rsidP="000A7626"/>
    <w:p w14:paraId="4B57644F" w14:textId="77777777" w:rsidR="00886801" w:rsidRDefault="00886801" w:rsidP="000A7626"/>
    <w:p w14:paraId="72AFF566" w14:textId="77777777" w:rsidR="00886801" w:rsidRDefault="00886801" w:rsidP="000A7626"/>
    <w:p w14:paraId="75C5C0B2" w14:textId="4CE642EB" w:rsidR="001E1E58" w:rsidRPr="00E237E8" w:rsidRDefault="000049D3" w:rsidP="0003123C">
      <w:pPr>
        <w:pStyle w:val="Heading1"/>
      </w:pPr>
      <w:bookmarkStart w:id="1" w:name="_Toc66824529"/>
      <w:r>
        <w:lastRenderedPageBreak/>
        <w:t>Istorija izmjena</w:t>
      </w:r>
      <w:bookmarkEnd w:id="1"/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2450"/>
        <w:gridCol w:w="2418"/>
        <w:gridCol w:w="2452"/>
        <w:gridCol w:w="2410"/>
      </w:tblGrid>
      <w:tr w:rsidR="003C282B" w14:paraId="257291C1" w14:textId="77777777" w:rsidTr="003C282B">
        <w:tc>
          <w:tcPr>
            <w:tcW w:w="2517" w:type="dxa"/>
          </w:tcPr>
          <w:p w14:paraId="65E171D4" w14:textId="64D684E9" w:rsidR="003C282B" w:rsidRPr="003C282B" w:rsidRDefault="003C282B" w:rsidP="003C282B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C282B">
              <w:rPr>
                <w:b/>
                <w:bCs/>
              </w:rPr>
              <w:t>Datum</w:t>
            </w:r>
          </w:p>
        </w:tc>
        <w:tc>
          <w:tcPr>
            <w:tcW w:w="2517" w:type="dxa"/>
          </w:tcPr>
          <w:p w14:paraId="14D8B8BF" w14:textId="07F3958A" w:rsidR="003C282B" w:rsidRPr="003C282B" w:rsidRDefault="003C282B" w:rsidP="003C282B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C282B">
              <w:rPr>
                <w:b/>
                <w:bCs/>
              </w:rPr>
              <w:t>Verzija</w:t>
            </w:r>
          </w:p>
        </w:tc>
        <w:tc>
          <w:tcPr>
            <w:tcW w:w="2518" w:type="dxa"/>
          </w:tcPr>
          <w:p w14:paraId="59342BFC" w14:textId="399AFCD4" w:rsidR="003C282B" w:rsidRPr="003C282B" w:rsidRDefault="003C282B" w:rsidP="003C282B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C282B">
              <w:rPr>
                <w:b/>
                <w:bCs/>
              </w:rPr>
              <w:t>Kratak opis</w:t>
            </w:r>
          </w:p>
        </w:tc>
        <w:tc>
          <w:tcPr>
            <w:tcW w:w="2518" w:type="dxa"/>
          </w:tcPr>
          <w:p w14:paraId="41885004" w14:textId="61DE8E38" w:rsidR="003C282B" w:rsidRPr="003C282B" w:rsidRDefault="003C282B" w:rsidP="003C282B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C282B">
              <w:rPr>
                <w:b/>
                <w:bCs/>
              </w:rPr>
              <w:t>Autor</w:t>
            </w:r>
          </w:p>
        </w:tc>
      </w:tr>
      <w:tr w:rsidR="003C282B" w14:paraId="7DDD0661" w14:textId="77777777" w:rsidTr="003C282B">
        <w:tc>
          <w:tcPr>
            <w:tcW w:w="2517" w:type="dxa"/>
          </w:tcPr>
          <w:p w14:paraId="374E6CF5" w14:textId="70F199B6" w:rsidR="003C282B" w:rsidRDefault="00EF09E5" w:rsidP="003C282B">
            <w:pPr>
              <w:pStyle w:val="ListNumber"/>
              <w:numPr>
                <w:ilvl w:val="0"/>
                <w:numId w:val="0"/>
              </w:numPr>
            </w:pPr>
            <w:r>
              <w:t>15.03</w:t>
            </w:r>
            <w:r w:rsidR="003C282B">
              <w:t>.2021.</w:t>
            </w:r>
          </w:p>
        </w:tc>
        <w:tc>
          <w:tcPr>
            <w:tcW w:w="2517" w:type="dxa"/>
          </w:tcPr>
          <w:p w14:paraId="56B6D6A8" w14:textId="33D5F13C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  <w:r>
              <w:t>1.0</w:t>
            </w:r>
          </w:p>
        </w:tc>
        <w:tc>
          <w:tcPr>
            <w:tcW w:w="2518" w:type="dxa"/>
          </w:tcPr>
          <w:p w14:paraId="3F55DB33" w14:textId="00002C19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  <w:r>
              <w:t>Inicijalna verzija</w:t>
            </w:r>
          </w:p>
        </w:tc>
        <w:tc>
          <w:tcPr>
            <w:tcW w:w="2518" w:type="dxa"/>
          </w:tcPr>
          <w:p w14:paraId="5BC70A25" w14:textId="3722E6D5" w:rsidR="003C282B" w:rsidRDefault="002F1A9B" w:rsidP="003C282B">
            <w:pPr>
              <w:pStyle w:val="ListNumber"/>
              <w:numPr>
                <w:ilvl w:val="0"/>
                <w:numId w:val="0"/>
              </w:numPr>
            </w:pPr>
            <w:r>
              <w:t>Julia Milić, Bojan Galić</w:t>
            </w:r>
          </w:p>
        </w:tc>
      </w:tr>
      <w:tr w:rsidR="003C282B" w14:paraId="11122732" w14:textId="77777777" w:rsidTr="003C282B">
        <w:tc>
          <w:tcPr>
            <w:tcW w:w="2517" w:type="dxa"/>
          </w:tcPr>
          <w:p w14:paraId="234AA862" w14:textId="353B4A35" w:rsidR="003C282B" w:rsidRDefault="00D75C46" w:rsidP="003C282B">
            <w:pPr>
              <w:pStyle w:val="ListNumber"/>
              <w:numPr>
                <w:ilvl w:val="0"/>
                <w:numId w:val="0"/>
              </w:numPr>
            </w:pPr>
            <w:r>
              <w:t>24.03.2021.</w:t>
            </w:r>
          </w:p>
        </w:tc>
        <w:tc>
          <w:tcPr>
            <w:tcW w:w="2517" w:type="dxa"/>
          </w:tcPr>
          <w:p w14:paraId="022A75DF" w14:textId="3E9AB0EA" w:rsidR="003C282B" w:rsidRDefault="00D75C46" w:rsidP="003C282B">
            <w:pPr>
              <w:pStyle w:val="ListNumber"/>
              <w:numPr>
                <w:ilvl w:val="0"/>
                <w:numId w:val="0"/>
              </w:numPr>
            </w:pPr>
            <w:r>
              <w:t>1.1</w:t>
            </w:r>
          </w:p>
        </w:tc>
        <w:tc>
          <w:tcPr>
            <w:tcW w:w="2518" w:type="dxa"/>
          </w:tcPr>
          <w:p w14:paraId="31F89D51" w14:textId="553CD5A4" w:rsidR="003C282B" w:rsidRDefault="00D75C46" w:rsidP="003C282B">
            <w:pPr>
              <w:pStyle w:val="ListNumber"/>
              <w:numPr>
                <w:ilvl w:val="0"/>
                <w:numId w:val="0"/>
              </w:numPr>
            </w:pPr>
            <w:r>
              <w:t>Dopuna imena članova tima i ulepšavanje</w:t>
            </w:r>
          </w:p>
        </w:tc>
        <w:tc>
          <w:tcPr>
            <w:tcW w:w="2518" w:type="dxa"/>
          </w:tcPr>
          <w:p w14:paraId="29B7F3D6" w14:textId="4047E7D6" w:rsidR="003C282B" w:rsidRDefault="00D75C46" w:rsidP="003C282B">
            <w:pPr>
              <w:pStyle w:val="ListNumber"/>
              <w:numPr>
                <w:ilvl w:val="0"/>
                <w:numId w:val="0"/>
              </w:numPr>
            </w:pPr>
            <w:r>
              <w:t>Julia Milić</w:t>
            </w:r>
          </w:p>
        </w:tc>
      </w:tr>
      <w:tr w:rsidR="003C282B" w14:paraId="43A04761" w14:textId="77777777" w:rsidTr="003C282B">
        <w:tc>
          <w:tcPr>
            <w:tcW w:w="2517" w:type="dxa"/>
          </w:tcPr>
          <w:p w14:paraId="00766376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7" w:type="dxa"/>
          </w:tcPr>
          <w:p w14:paraId="58D2657B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8" w:type="dxa"/>
          </w:tcPr>
          <w:p w14:paraId="1A8C01B2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8" w:type="dxa"/>
          </w:tcPr>
          <w:p w14:paraId="0829B8B9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3C282B" w14:paraId="65C8C168" w14:textId="77777777" w:rsidTr="003C282B">
        <w:tc>
          <w:tcPr>
            <w:tcW w:w="2517" w:type="dxa"/>
          </w:tcPr>
          <w:p w14:paraId="76DF3A96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7" w:type="dxa"/>
          </w:tcPr>
          <w:p w14:paraId="6CD79156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8" w:type="dxa"/>
          </w:tcPr>
          <w:p w14:paraId="24EF9265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518" w:type="dxa"/>
          </w:tcPr>
          <w:p w14:paraId="15CFF3CD" w14:textId="77777777" w:rsidR="003C282B" w:rsidRDefault="003C282B" w:rsidP="003C282B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2A7D591C" w14:textId="36372B7D" w:rsidR="000049D3" w:rsidRDefault="000049D3" w:rsidP="003C282B">
      <w:pPr>
        <w:pStyle w:val="ListNumber"/>
        <w:numPr>
          <w:ilvl w:val="0"/>
          <w:numId w:val="0"/>
        </w:numPr>
        <w:ind w:left="340" w:hanging="340"/>
      </w:pPr>
    </w:p>
    <w:p w14:paraId="44CD9148" w14:textId="39AAB1F6" w:rsidR="000049D3" w:rsidRPr="00E25C8A" w:rsidRDefault="000049D3">
      <w:pPr>
        <w:spacing w:before="0" w:after="160" w:line="259" w:lineRule="auto"/>
        <w:rPr>
          <w:lang w:val="sr-Latn-RS"/>
        </w:rPr>
      </w:pPr>
      <w:r>
        <w:br w:type="page"/>
      </w:r>
    </w:p>
    <w:p w14:paraId="6CBCE053" w14:textId="14B58269" w:rsidR="000049D3" w:rsidRDefault="000049D3" w:rsidP="002F1A9B">
      <w:pPr>
        <w:pStyle w:val="Heading1"/>
        <w:numPr>
          <w:ilvl w:val="0"/>
          <w:numId w:val="14"/>
        </w:numPr>
      </w:pPr>
      <w:bookmarkStart w:id="2" w:name="_Toc66824530"/>
      <w:r>
        <w:lastRenderedPageBreak/>
        <w:t>Uvod</w:t>
      </w:r>
      <w:bookmarkEnd w:id="2"/>
    </w:p>
    <w:p w14:paraId="6929376E" w14:textId="77777777" w:rsidR="008E5F2C" w:rsidRPr="00935AC3" w:rsidRDefault="008E5F2C" w:rsidP="00DD4628">
      <w:pPr>
        <w:pStyle w:val="Heading2"/>
        <w:ind w:firstLine="284"/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</w:pPr>
      <w:r w:rsidRPr="00935AC3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Rezime</w:t>
      </w:r>
    </w:p>
    <w:p w14:paraId="0F9CF06C" w14:textId="37B116ED" w:rsidR="008E5F2C" w:rsidRPr="00651FB1" w:rsidRDefault="008E5F2C" w:rsidP="00651FB1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sz w:val="24"/>
          <w:szCs w:val="24"/>
        </w:rPr>
      </w:pPr>
      <w:r w:rsidRPr="00651FB1">
        <w:rPr>
          <w:sz w:val="24"/>
          <w:szCs w:val="24"/>
        </w:rPr>
        <w:t>Morph project je dio praktične nastave predmeta Principi softverskog inženjerstva. Aplikacija je namjenjena svima koji imaju potrebu da sto lakše organizuju</w:t>
      </w:r>
      <w:r w:rsidR="00A13804" w:rsidRPr="00651FB1">
        <w:rPr>
          <w:sz w:val="24"/>
          <w:szCs w:val="24"/>
        </w:rPr>
        <w:t xml:space="preserve"> i </w:t>
      </w:r>
      <w:r w:rsidRPr="00651FB1">
        <w:rPr>
          <w:sz w:val="24"/>
          <w:szCs w:val="24"/>
        </w:rPr>
        <w:t>nađu programere za izradu nekog projekta.</w:t>
      </w:r>
    </w:p>
    <w:p w14:paraId="1105E71D" w14:textId="77777777" w:rsidR="008E5F2C" w:rsidRDefault="008E5F2C" w:rsidP="008E5F2C">
      <w:pPr>
        <w:pStyle w:val="Graphbullet"/>
        <w:numPr>
          <w:ilvl w:val="0"/>
          <w:numId w:val="0"/>
        </w:numPr>
        <w:ind w:left="284" w:hanging="284"/>
        <w:rPr>
          <w:sz w:val="24"/>
          <w:szCs w:val="24"/>
        </w:rPr>
      </w:pPr>
    </w:p>
    <w:p w14:paraId="0911ACD4" w14:textId="77777777" w:rsidR="008E5F2C" w:rsidRDefault="008E5F2C" w:rsidP="008E5F2C">
      <w:pPr>
        <w:pStyle w:val="Graphbullet"/>
        <w:numPr>
          <w:ilvl w:val="0"/>
          <w:numId w:val="0"/>
        </w:numPr>
        <w:ind w:left="284" w:hanging="284"/>
        <w:rPr>
          <w:sz w:val="24"/>
          <w:szCs w:val="24"/>
        </w:rPr>
      </w:pPr>
    </w:p>
    <w:p w14:paraId="1204C22F" w14:textId="77777777" w:rsidR="008E5F2C" w:rsidRDefault="008E5F2C" w:rsidP="008E5F2C">
      <w:pPr>
        <w:pStyle w:val="Graphbullet"/>
        <w:numPr>
          <w:ilvl w:val="0"/>
          <w:numId w:val="0"/>
        </w:numPr>
        <w:ind w:left="284" w:hanging="284"/>
        <w:rPr>
          <w:sz w:val="24"/>
          <w:szCs w:val="24"/>
        </w:rPr>
      </w:pPr>
    </w:p>
    <w:p w14:paraId="3F11C596" w14:textId="0A20E024" w:rsidR="008E5F2C" w:rsidRPr="00935AC3" w:rsidRDefault="008E5F2C" w:rsidP="00017249">
      <w:pPr>
        <w:pStyle w:val="Heading2"/>
        <w:ind w:firstLine="284"/>
        <w:rPr>
          <w:rFonts w:asciiTheme="minorHAnsi" w:hAnsiTheme="minorHAnsi" w:cstheme="minorHAnsi"/>
          <w:b w:val="0"/>
          <w:sz w:val="32"/>
          <w:szCs w:val="32"/>
        </w:rPr>
      </w:pPr>
      <w:r w:rsidRPr="00935AC3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Namjena dokumenta</w:t>
      </w:r>
      <w:r w:rsidR="00A13804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 xml:space="preserve"> i </w:t>
      </w:r>
      <w:r w:rsidRPr="00935AC3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ciljna grupa</w:t>
      </w:r>
    </w:p>
    <w:p w14:paraId="299E9C16" w14:textId="1D584A04" w:rsidR="000049D3" w:rsidRPr="00651FB1" w:rsidRDefault="008E5F2C" w:rsidP="00651FB1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sz w:val="24"/>
          <w:szCs w:val="24"/>
        </w:rPr>
      </w:pPr>
      <w:r w:rsidRPr="00651FB1">
        <w:rPr>
          <w:sz w:val="24"/>
          <w:szCs w:val="24"/>
        </w:rPr>
        <w:t>Ovaj document definiše probleme koje aplikacija rješava, namjenu aplik</w:t>
      </w:r>
      <w:r w:rsidR="00E25C8A" w:rsidRPr="00651FB1">
        <w:rPr>
          <w:sz w:val="24"/>
          <w:szCs w:val="24"/>
        </w:rPr>
        <w:t>acije, funkcionalnosti koje pruž</w:t>
      </w:r>
      <w:r w:rsidRPr="00651FB1">
        <w:rPr>
          <w:sz w:val="24"/>
          <w:szCs w:val="24"/>
        </w:rPr>
        <w:t>a aplikacija, kao</w:t>
      </w:r>
      <w:r w:rsidR="00A13804" w:rsidRPr="00651FB1">
        <w:rPr>
          <w:sz w:val="24"/>
          <w:szCs w:val="24"/>
        </w:rPr>
        <w:t xml:space="preserve"> i </w:t>
      </w:r>
      <w:r w:rsidRPr="00651FB1">
        <w:rPr>
          <w:sz w:val="24"/>
          <w:szCs w:val="24"/>
        </w:rPr>
        <w:t>potencijalna unapređenja. Namjenjen je članovima tima</w:t>
      </w:r>
      <w:r w:rsidR="00A13804" w:rsidRPr="00651FB1">
        <w:rPr>
          <w:sz w:val="24"/>
          <w:szCs w:val="24"/>
        </w:rPr>
        <w:t xml:space="preserve"> i </w:t>
      </w:r>
      <w:r w:rsidRPr="00651FB1">
        <w:rPr>
          <w:sz w:val="24"/>
          <w:szCs w:val="24"/>
        </w:rPr>
        <w:t>kl</w:t>
      </w:r>
      <w:r w:rsidR="00E25C8A" w:rsidRPr="00651FB1">
        <w:rPr>
          <w:sz w:val="24"/>
          <w:szCs w:val="24"/>
        </w:rPr>
        <w:t>ijentu. Sa druge strane, ovaj dokument ne sadrž</w:t>
      </w:r>
      <w:r w:rsidRPr="00651FB1">
        <w:rPr>
          <w:sz w:val="24"/>
          <w:szCs w:val="24"/>
        </w:rPr>
        <w:t>i detaljna upustva za kori</w:t>
      </w:r>
      <w:r w:rsidR="002A022A" w:rsidRPr="00651FB1">
        <w:rPr>
          <w:sz w:val="24"/>
          <w:szCs w:val="24"/>
        </w:rPr>
        <w:t xml:space="preserve">šćenje aplikacije, jer </w:t>
      </w:r>
      <w:r w:rsidR="00E25C8A" w:rsidRPr="00651FB1">
        <w:rPr>
          <w:sz w:val="24"/>
          <w:szCs w:val="24"/>
        </w:rPr>
        <w:t>aplikacija trenutno nije implementirana</w:t>
      </w:r>
      <w:r w:rsidR="00A13804" w:rsidRPr="00651FB1">
        <w:rPr>
          <w:sz w:val="24"/>
          <w:szCs w:val="24"/>
        </w:rPr>
        <w:t xml:space="preserve"> i </w:t>
      </w:r>
      <w:r w:rsidR="00043D18" w:rsidRPr="00651FB1">
        <w:rPr>
          <w:sz w:val="24"/>
          <w:szCs w:val="24"/>
        </w:rPr>
        <w:t>zbog toga ne mož</w:t>
      </w:r>
      <w:r w:rsidR="002A022A" w:rsidRPr="00651FB1">
        <w:rPr>
          <w:sz w:val="24"/>
          <w:szCs w:val="24"/>
        </w:rPr>
        <w:t>emo, sa sigurnošću, znati kako će izgledati.</w:t>
      </w:r>
      <w:r w:rsidR="000049D3" w:rsidRPr="00651FB1">
        <w:rPr>
          <w:sz w:val="24"/>
          <w:szCs w:val="24"/>
        </w:rPr>
        <w:br w:type="page"/>
      </w:r>
    </w:p>
    <w:p w14:paraId="418C113B" w14:textId="77777777" w:rsidR="0003123C" w:rsidRPr="00E237E8" w:rsidRDefault="0003123C" w:rsidP="00974DD3">
      <w:pPr>
        <w:spacing w:before="0" w:after="0"/>
        <w:rPr>
          <w:noProof/>
        </w:rPr>
        <w:sectPr w:rsidR="0003123C" w:rsidRPr="00E237E8" w:rsidSect="00AC4859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</w:p>
    <w:p w14:paraId="357DCFF7" w14:textId="29A9C8AC" w:rsidR="0003123C" w:rsidRDefault="000F2F12" w:rsidP="002F1A9B">
      <w:pPr>
        <w:pStyle w:val="Heading1"/>
        <w:numPr>
          <w:ilvl w:val="0"/>
          <w:numId w:val="14"/>
        </w:numPr>
        <w:tabs>
          <w:tab w:val="left" w:pos="284"/>
        </w:tabs>
      </w:pPr>
      <w:bookmarkStart w:id="3" w:name="_Toc66824531"/>
      <w:r>
        <w:lastRenderedPageBreak/>
        <w:t>Opis problema</w:t>
      </w:r>
      <w:bookmarkEnd w:id="3"/>
    </w:p>
    <w:p w14:paraId="02DAE879" w14:textId="77777777" w:rsidR="004F3C11" w:rsidRPr="0007573B" w:rsidRDefault="004F3C11" w:rsidP="00F77A30">
      <w:pPr>
        <w:spacing w:line="360" w:lineRule="auto"/>
        <w:ind w:left="360"/>
        <w:jc w:val="both"/>
        <w:rPr>
          <w:szCs w:val="24"/>
        </w:rPr>
      </w:pPr>
      <w:r w:rsidRPr="0007573B">
        <w:rPr>
          <w:szCs w:val="24"/>
        </w:rPr>
        <w:t xml:space="preserve">Problem nedostatka organizacije dovodi do velikih problema, pogotovo kod izrade složenijih aplikacija. </w:t>
      </w:r>
    </w:p>
    <w:p w14:paraId="23151E2F" w14:textId="2BD7F50E" w:rsidR="004F3C11" w:rsidRPr="0007573B" w:rsidRDefault="004F3C11" w:rsidP="00F77A30">
      <w:pPr>
        <w:pStyle w:val="BodyText"/>
        <w:ind w:left="360"/>
      </w:pPr>
      <w:r w:rsidRPr="0007573B">
        <w:t>Sa tim u vezi, došli smo na ideju da napravimo aplikaciju koja bi pojednostavila izradu timskih projekata, tako što bi omogućila komunikaciju između članova, vodila dnevnik</w:t>
      </w:r>
      <w:r w:rsidR="00A13804" w:rsidRPr="0007573B">
        <w:t xml:space="preserve"> i </w:t>
      </w:r>
      <w:r w:rsidRPr="0007573B">
        <w:t>planer za projekte kao</w:t>
      </w:r>
      <w:r w:rsidR="00A13804" w:rsidRPr="0007573B">
        <w:t xml:space="preserve"> i </w:t>
      </w:r>
      <w:r w:rsidRPr="0007573B">
        <w:t>mogućnost upload-ovanja dijelova koda sa pravima pristupa.</w:t>
      </w:r>
    </w:p>
    <w:p w14:paraId="7C33BBB4" w14:textId="1A0EDE72" w:rsidR="004F3C11" w:rsidRPr="0007573B" w:rsidRDefault="004F3C11" w:rsidP="00F77A30">
      <w:pPr>
        <w:spacing w:line="360" w:lineRule="auto"/>
        <w:ind w:left="360"/>
        <w:jc w:val="both"/>
        <w:rPr>
          <w:szCs w:val="24"/>
        </w:rPr>
      </w:pPr>
      <w:r w:rsidRPr="0007573B">
        <w:rPr>
          <w:szCs w:val="24"/>
        </w:rPr>
        <w:t>Tim lideri bi mogli da predlože neke probleme, koji se trebaju riješiti, dok bi se slobodni članovi mogli prijaviti da učestvuju u rješavanju istih.</w:t>
      </w:r>
    </w:p>
    <w:p w14:paraId="67B4D5EF" w14:textId="4D2BD197" w:rsidR="004F3C11" w:rsidRPr="0007573B" w:rsidRDefault="004F3C11" w:rsidP="00F77A30">
      <w:pPr>
        <w:spacing w:line="360" w:lineRule="auto"/>
        <w:ind w:left="360"/>
        <w:jc w:val="both"/>
        <w:rPr>
          <w:szCs w:val="24"/>
        </w:rPr>
      </w:pPr>
      <w:r w:rsidRPr="0007573B">
        <w:rPr>
          <w:szCs w:val="24"/>
        </w:rPr>
        <w:t>Članovi bi, takođe, vidjeli vrijeme koje su proveli na izradi nekog projekta kao</w:t>
      </w:r>
      <w:r w:rsidR="00A13804" w:rsidRPr="0007573B">
        <w:rPr>
          <w:szCs w:val="24"/>
        </w:rPr>
        <w:t xml:space="preserve"> i </w:t>
      </w:r>
      <w:r w:rsidRPr="0007573B">
        <w:rPr>
          <w:szCs w:val="24"/>
        </w:rPr>
        <w:t>da im se iscrtaju chart-ovi za aktivnost.</w:t>
      </w:r>
    </w:p>
    <w:p w14:paraId="1F80213F" w14:textId="2E85BF7B" w:rsidR="004F3C11" w:rsidRPr="0007573B" w:rsidRDefault="004F3C11" w:rsidP="00F77A30">
      <w:pPr>
        <w:spacing w:line="360" w:lineRule="auto"/>
        <w:ind w:left="360"/>
        <w:jc w:val="both"/>
        <w:rPr>
          <w:szCs w:val="24"/>
        </w:rPr>
      </w:pPr>
      <w:r w:rsidRPr="0007573B">
        <w:rPr>
          <w:szCs w:val="24"/>
        </w:rPr>
        <w:t>Tim lideri bi postavljali dijelove zadataka ostalim članovima</w:t>
      </w:r>
      <w:r w:rsidR="00A13804" w:rsidRPr="0007573B">
        <w:rPr>
          <w:szCs w:val="24"/>
        </w:rPr>
        <w:t xml:space="preserve"> i </w:t>
      </w:r>
      <w:r w:rsidRPr="0007573B">
        <w:rPr>
          <w:szCs w:val="24"/>
        </w:rPr>
        <w:t>vodili računa o napretku</w:t>
      </w:r>
      <w:r w:rsidR="00A13804" w:rsidRPr="0007573B">
        <w:rPr>
          <w:szCs w:val="24"/>
        </w:rPr>
        <w:t xml:space="preserve"> i </w:t>
      </w:r>
      <w:r w:rsidRPr="0007573B">
        <w:rPr>
          <w:szCs w:val="24"/>
        </w:rPr>
        <w:t>motivaciji.</w:t>
      </w:r>
    </w:p>
    <w:p w14:paraId="22C288A6" w14:textId="5C4E923A" w:rsidR="004F3C11" w:rsidRPr="0007573B" w:rsidRDefault="004F3C11" w:rsidP="00F77A30">
      <w:pPr>
        <w:spacing w:line="360" w:lineRule="auto"/>
        <w:ind w:left="360"/>
        <w:jc w:val="both"/>
        <w:rPr>
          <w:szCs w:val="24"/>
        </w:rPr>
      </w:pPr>
      <w:r w:rsidRPr="0007573B">
        <w:rPr>
          <w:szCs w:val="24"/>
        </w:rPr>
        <w:t>Nadamo se da cemo napraviti funkcionalan "dnevnik</w:t>
      </w:r>
      <w:r w:rsidR="00A13804" w:rsidRPr="0007573B">
        <w:rPr>
          <w:szCs w:val="24"/>
        </w:rPr>
        <w:t xml:space="preserve"> i </w:t>
      </w:r>
      <w:r w:rsidRPr="0007573B">
        <w:rPr>
          <w:szCs w:val="24"/>
        </w:rPr>
        <w:t>planer za razne projekte" koji će imati široku primjenu.</w:t>
      </w:r>
    </w:p>
    <w:p w14:paraId="0FF883B6" w14:textId="521A717E" w:rsidR="00BA31C4" w:rsidRPr="00E237E8" w:rsidRDefault="00BA31C4" w:rsidP="003C282B">
      <w:pPr>
        <w:rPr>
          <w:rStyle w:val="Strong"/>
        </w:rPr>
      </w:pPr>
    </w:p>
    <w:p w14:paraId="4BE18CEC" w14:textId="77777777" w:rsidR="00BA31C4" w:rsidRPr="00E237E8" w:rsidRDefault="00BA31C4" w:rsidP="00BA31C4">
      <w:pPr>
        <w:rPr>
          <w:rStyle w:val="Strong"/>
        </w:rPr>
        <w:sectPr w:rsidR="00BA31C4" w:rsidRPr="00E237E8" w:rsidSect="00AC4859">
          <w:headerReference w:type="even" r:id="rId19"/>
          <w:headerReference w:type="first" r:id="rId20"/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</w:p>
    <w:p w14:paraId="19D997B3" w14:textId="5E25BE96" w:rsidR="00BA31C4" w:rsidRPr="00E237E8" w:rsidRDefault="000F2F12" w:rsidP="0003123C">
      <w:pPr>
        <w:pStyle w:val="Heading1"/>
        <w:numPr>
          <w:ilvl w:val="0"/>
          <w:numId w:val="14"/>
        </w:numPr>
        <w:ind w:left="0" w:firstLine="0"/>
      </w:pPr>
      <w:bookmarkStart w:id="4" w:name="_Toc66824532"/>
      <w:r w:rsidRPr="00522842">
        <w:rPr>
          <w:bCs/>
        </w:rPr>
        <w:lastRenderedPageBreak/>
        <w:t>Kategorija korisnika</w:t>
      </w:r>
      <w:bookmarkEnd w:id="4"/>
    </w:p>
    <w:p w14:paraId="690D5EAD" w14:textId="40F5F90D" w:rsidR="001F2D2B" w:rsidRDefault="00F504CA" w:rsidP="001F2D2B">
      <w:pPr>
        <w:pStyle w:val="BodyText"/>
      </w:pPr>
      <w:r w:rsidRPr="001F2D2B">
        <w:t>Informacioni sistem razlikuje sledeće vrste korisnika:</w:t>
      </w:r>
    </w:p>
    <w:p w14:paraId="37603845" w14:textId="77777777" w:rsidR="001F2D2B" w:rsidRPr="001F2D2B" w:rsidRDefault="001F2D2B" w:rsidP="001F2D2B">
      <w:pPr>
        <w:pStyle w:val="BodyText"/>
      </w:pPr>
    </w:p>
    <w:p w14:paraId="22B33A16" w14:textId="0F7D8EDC" w:rsidR="0057638F" w:rsidRPr="001F2D2B" w:rsidRDefault="00F504CA" w:rsidP="001F2D2B">
      <w:pPr>
        <w:pStyle w:val="Graphbullet"/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1F2D2B">
        <w:rPr>
          <w:b/>
          <w:bCs/>
          <w:sz w:val="24"/>
          <w:szCs w:val="24"/>
          <w:lang w:val="en-GB"/>
        </w:rPr>
        <w:t xml:space="preserve">Registrovani korisnik (programer): </w:t>
      </w:r>
      <w:r w:rsidRPr="001F2D2B">
        <w:rPr>
          <w:sz w:val="24"/>
          <w:szCs w:val="24"/>
          <w:lang w:val="en-GB"/>
        </w:rPr>
        <w:t>mo</w:t>
      </w:r>
      <w:r w:rsidRPr="001F2D2B">
        <w:rPr>
          <w:sz w:val="24"/>
          <w:szCs w:val="24"/>
          <w:lang w:val="sr-Latn-BA"/>
        </w:rPr>
        <w:t>že da se</w:t>
      </w:r>
      <w:r w:rsidR="0052479A" w:rsidRPr="001F2D2B">
        <w:rPr>
          <w:sz w:val="24"/>
          <w:szCs w:val="24"/>
          <w:lang w:val="sr-Latn-BA"/>
        </w:rPr>
        <w:t xml:space="preserve"> prijavljuje na konkurse, da napravi svoj CV, komunicira sa ostalim članovima u timu, postavlja dijelove koda u zajednički folder, da radi na više projekata, ali samo na jednom u datom trenutku</w:t>
      </w:r>
      <w:r w:rsidR="005E3957" w:rsidRPr="001F2D2B">
        <w:rPr>
          <w:sz w:val="24"/>
          <w:szCs w:val="24"/>
          <w:lang w:val="sr-Latn-BA"/>
        </w:rPr>
        <w:t>, primi pozivnicu od nekog menadžera</w:t>
      </w:r>
      <w:r w:rsidR="002746F0" w:rsidRPr="001F2D2B">
        <w:rPr>
          <w:sz w:val="24"/>
          <w:szCs w:val="24"/>
          <w:lang w:val="sr-Latn-BA"/>
        </w:rPr>
        <w:t>, pretražuje konkurse po tehnologiji u kojoj se radi projekat</w:t>
      </w:r>
      <w:r w:rsidR="0052479A" w:rsidRPr="001F2D2B">
        <w:rPr>
          <w:sz w:val="24"/>
          <w:szCs w:val="24"/>
          <w:lang w:val="sr-Latn-BA"/>
        </w:rPr>
        <w:t>; ima svoj profil u kojem se bilježi koliko vremena je proveo na izradi određenog projekta kao</w:t>
      </w:r>
      <w:r w:rsidR="00A13804" w:rsidRPr="001F2D2B">
        <w:rPr>
          <w:sz w:val="24"/>
          <w:szCs w:val="24"/>
          <w:lang w:val="sr-Latn-BA"/>
        </w:rPr>
        <w:t xml:space="preserve"> i </w:t>
      </w:r>
      <w:r w:rsidR="005E3957" w:rsidRPr="001F2D2B">
        <w:rPr>
          <w:sz w:val="24"/>
          <w:szCs w:val="24"/>
          <w:lang w:val="sr-Latn-BA"/>
        </w:rPr>
        <w:t>ocjene koje dobija za odredjeni posao</w:t>
      </w:r>
      <w:r w:rsidR="002746F0" w:rsidRPr="001F2D2B">
        <w:rPr>
          <w:sz w:val="24"/>
          <w:szCs w:val="24"/>
          <w:lang w:val="sr-Latn-BA"/>
        </w:rPr>
        <w:t>, te da zatraži iscrtavanje raznih grafova, koji slikovito prikazuju njegovu dosadašnju aktivnost</w:t>
      </w:r>
      <w:r w:rsidR="0057638F" w:rsidRPr="001F2D2B">
        <w:rPr>
          <w:sz w:val="24"/>
          <w:szCs w:val="24"/>
          <w:lang w:val="sr-Latn-BA"/>
        </w:rPr>
        <w:t xml:space="preserve">. </w:t>
      </w:r>
    </w:p>
    <w:p w14:paraId="2DD34EB1" w14:textId="50C8192F" w:rsidR="005E3957" w:rsidRPr="001F2D2B" w:rsidRDefault="0057638F" w:rsidP="001F2D2B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b/>
          <w:bCs/>
          <w:sz w:val="24"/>
          <w:szCs w:val="24"/>
          <w:lang w:val="en-GB"/>
        </w:rPr>
      </w:pPr>
      <w:r w:rsidRPr="001F2D2B">
        <w:rPr>
          <w:sz w:val="24"/>
          <w:szCs w:val="24"/>
          <w:lang w:val="sr-Latn-BA"/>
        </w:rPr>
        <w:t>P</w:t>
      </w:r>
      <w:r w:rsidR="005E3957" w:rsidRPr="001F2D2B">
        <w:rPr>
          <w:sz w:val="24"/>
          <w:szCs w:val="24"/>
          <w:lang w:val="sr-Latn-BA"/>
        </w:rPr>
        <w:t>rogramer nema prava pristupa profilima drugih korisnika sistema.</w:t>
      </w:r>
    </w:p>
    <w:p w14:paraId="47EE1B16" w14:textId="77777777" w:rsidR="006F2B32" w:rsidRPr="001F2D2B" w:rsidRDefault="006F2B32" w:rsidP="001F2D2B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b/>
          <w:bCs/>
          <w:sz w:val="24"/>
          <w:szCs w:val="24"/>
          <w:lang w:val="en-GB"/>
        </w:rPr>
      </w:pPr>
    </w:p>
    <w:p w14:paraId="115797D5" w14:textId="53189EFC" w:rsidR="0057638F" w:rsidRPr="001F2D2B" w:rsidRDefault="005E3957" w:rsidP="001F2D2B">
      <w:pPr>
        <w:pStyle w:val="Graphbullet"/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1F2D2B">
        <w:rPr>
          <w:b/>
          <w:bCs/>
          <w:sz w:val="24"/>
          <w:szCs w:val="24"/>
          <w:lang w:val="en-GB"/>
        </w:rPr>
        <w:t xml:space="preserve">Administrator sistema: </w:t>
      </w:r>
      <w:r w:rsidRPr="001F2D2B">
        <w:rPr>
          <w:sz w:val="24"/>
          <w:szCs w:val="24"/>
        </w:rPr>
        <w:t xml:space="preserve">registruje nove administratore sistema, </w:t>
      </w:r>
      <w:r w:rsidR="00876157" w:rsidRPr="001F2D2B">
        <w:rPr>
          <w:sz w:val="24"/>
          <w:szCs w:val="24"/>
        </w:rPr>
        <w:t>programere, menadžere, klijente.</w:t>
      </w:r>
    </w:p>
    <w:p w14:paraId="1AB706BA" w14:textId="124B7787" w:rsidR="005E3957" w:rsidRPr="001F2D2B" w:rsidRDefault="0057638F" w:rsidP="001F2D2B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b/>
          <w:bCs/>
          <w:sz w:val="24"/>
          <w:szCs w:val="24"/>
          <w:lang w:val="en-GB"/>
        </w:rPr>
      </w:pPr>
      <w:r w:rsidRPr="001F2D2B">
        <w:rPr>
          <w:sz w:val="24"/>
          <w:szCs w:val="24"/>
        </w:rPr>
        <w:t>I</w:t>
      </w:r>
      <w:r w:rsidR="009F2264" w:rsidRPr="001F2D2B">
        <w:rPr>
          <w:sz w:val="24"/>
          <w:szCs w:val="24"/>
        </w:rPr>
        <w:t xml:space="preserve">ma </w:t>
      </w:r>
      <w:r w:rsidR="00EB35FF" w:rsidRPr="001F2D2B">
        <w:rPr>
          <w:sz w:val="24"/>
          <w:szCs w:val="24"/>
        </w:rPr>
        <w:t>pravo</w:t>
      </w:r>
      <w:r w:rsidR="009F2264" w:rsidRPr="001F2D2B">
        <w:rPr>
          <w:sz w:val="24"/>
          <w:szCs w:val="24"/>
        </w:rPr>
        <w:t xml:space="preserve"> pristupa svim ostalim vrstama korisnika kao</w:t>
      </w:r>
      <w:r w:rsidR="00A13804" w:rsidRPr="001F2D2B">
        <w:rPr>
          <w:sz w:val="24"/>
          <w:szCs w:val="24"/>
        </w:rPr>
        <w:t xml:space="preserve"> i </w:t>
      </w:r>
      <w:r w:rsidR="009F2264" w:rsidRPr="001F2D2B">
        <w:rPr>
          <w:sz w:val="24"/>
          <w:szCs w:val="24"/>
        </w:rPr>
        <w:t>da ih obriše</w:t>
      </w:r>
      <w:r w:rsidR="00A94E68" w:rsidRPr="001F2D2B">
        <w:rPr>
          <w:sz w:val="24"/>
          <w:szCs w:val="24"/>
        </w:rPr>
        <w:t>.</w:t>
      </w:r>
    </w:p>
    <w:p w14:paraId="1492004C" w14:textId="77777777" w:rsidR="006F2B32" w:rsidRPr="001F2D2B" w:rsidRDefault="006F2B32" w:rsidP="001F2D2B">
      <w:pPr>
        <w:pStyle w:val="Graphbullet"/>
        <w:numPr>
          <w:ilvl w:val="0"/>
          <w:numId w:val="0"/>
        </w:numPr>
        <w:spacing w:line="360" w:lineRule="auto"/>
        <w:ind w:left="284"/>
        <w:jc w:val="both"/>
        <w:rPr>
          <w:b/>
          <w:bCs/>
          <w:sz w:val="24"/>
          <w:szCs w:val="24"/>
          <w:lang w:val="en-GB"/>
        </w:rPr>
      </w:pPr>
    </w:p>
    <w:p w14:paraId="482F9876" w14:textId="77E8B008" w:rsidR="009C4448" w:rsidRPr="001F2D2B" w:rsidRDefault="002746F0" w:rsidP="001F2D2B">
      <w:pPr>
        <w:pStyle w:val="Graphbullet"/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1F2D2B">
        <w:rPr>
          <w:b/>
          <w:bCs/>
          <w:sz w:val="24"/>
          <w:szCs w:val="24"/>
        </w:rPr>
        <w:t>M</w:t>
      </w:r>
      <w:r w:rsidRPr="001F2D2B">
        <w:rPr>
          <w:b/>
          <w:bCs/>
          <w:sz w:val="24"/>
          <w:szCs w:val="24"/>
          <w:lang w:val="en-GB"/>
        </w:rPr>
        <w:t xml:space="preserve">enadžer projekta: </w:t>
      </w:r>
      <w:r w:rsidRPr="001F2D2B">
        <w:rPr>
          <w:sz w:val="24"/>
          <w:szCs w:val="24"/>
          <w:lang w:val="en-GB"/>
        </w:rPr>
        <w:t>od nekog klijenta dobija opis aplikacije koja mu je potrebna, kao</w:t>
      </w:r>
      <w:r w:rsidR="00A13804" w:rsidRPr="001F2D2B">
        <w:rPr>
          <w:sz w:val="24"/>
          <w:szCs w:val="24"/>
          <w:lang w:val="en-GB"/>
        </w:rPr>
        <w:t xml:space="preserve"> i </w:t>
      </w:r>
      <w:r w:rsidRPr="001F2D2B">
        <w:rPr>
          <w:sz w:val="24"/>
          <w:szCs w:val="24"/>
          <w:lang w:val="en-GB"/>
        </w:rPr>
        <w:t>tehnologije u kojima je potrebno to odraditi, nakon čega  formira tim,</w:t>
      </w:r>
      <w:r w:rsidR="006E0A9E" w:rsidRPr="001F2D2B">
        <w:rPr>
          <w:sz w:val="24"/>
          <w:szCs w:val="24"/>
          <w:lang w:val="en-GB"/>
        </w:rPr>
        <w:t>ili</w:t>
      </w:r>
      <w:r w:rsidRPr="001F2D2B">
        <w:rPr>
          <w:sz w:val="24"/>
          <w:szCs w:val="24"/>
          <w:lang w:val="en-GB"/>
        </w:rPr>
        <w:t xml:space="preserve"> tako sto formira konkurs sa opisom problema</w:t>
      </w:r>
      <w:r w:rsidR="00A13804" w:rsidRPr="001F2D2B">
        <w:rPr>
          <w:sz w:val="24"/>
          <w:szCs w:val="24"/>
          <w:lang w:val="en-GB"/>
        </w:rPr>
        <w:t xml:space="preserve"> i </w:t>
      </w:r>
      <w:r w:rsidRPr="001F2D2B">
        <w:rPr>
          <w:sz w:val="24"/>
          <w:szCs w:val="24"/>
          <w:lang w:val="en-GB"/>
        </w:rPr>
        <w:t>tehnologijama koje se koriste ili može da šalje po</w:t>
      </w:r>
      <w:r w:rsidR="00B709EE">
        <w:rPr>
          <w:sz w:val="24"/>
          <w:szCs w:val="24"/>
          <w:lang w:val="en-GB"/>
        </w:rPr>
        <w:t>zivnice programerima</w:t>
      </w:r>
      <w:r w:rsidRPr="001F2D2B">
        <w:rPr>
          <w:sz w:val="24"/>
          <w:szCs w:val="24"/>
          <w:lang w:val="en-GB"/>
        </w:rPr>
        <w:t>, sa kojima je radio u prošlosti</w:t>
      </w:r>
      <w:r w:rsidR="006E0A9E" w:rsidRPr="001F2D2B">
        <w:rPr>
          <w:sz w:val="24"/>
          <w:szCs w:val="24"/>
          <w:lang w:val="en-GB"/>
        </w:rPr>
        <w:t>; može da napravi zajednicki folder, raspodjeljuje djelove projekta po programera, od kojih se očekuje da to urade</w:t>
      </w:r>
      <w:r w:rsidR="00A13804" w:rsidRPr="001F2D2B">
        <w:rPr>
          <w:sz w:val="24"/>
          <w:szCs w:val="24"/>
          <w:lang w:val="en-GB"/>
        </w:rPr>
        <w:t xml:space="preserve"> i </w:t>
      </w:r>
      <w:r w:rsidR="006E0A9E" w:rsidRPr="001F2D2B">
        <w:rPr>
          <w:sz w:val="24"/>
          <w:szCs w:val="24"/>
          <w:lang w:val="en-GB"/>
        </w:rPr>
        <w:t>okače u zajednički folder</w:t>
      </w:r>
      <w:r w:rsidR="009C4448" w:rsidRPr="001F2D2B">
        <w:rPr>
          <w:sz w:val="24"/>
          <w:szCs w:val="24"/>
          <w:lang w:val="en-GB"/>
        </w:rPr>
        <w:t>, da ocjenu pro</w:t>
      </w:r>
      <w:r w:rsidR="00D91F95" w:rsidRPr="001F2D2B">
        <w:rPr>
          <w:sz w:val="24"/>
          <w:szCs w:val="24"/>
          <w:lang w:val="en-GB"/>
        </w:rPr>
        <w:t>grameru nakon završenog projekta</w:t>
      </w:r>
      <w:r w:rsidR="009C4448" w:rsidRPr="001F2D2B">
        <w:rPr>
          <w:sz w:val="24"/>
          <w:szCs w:val="24"/>
          <w:lang w:val="en-GB"/>
        </w:rPr>
        <w:t>;</w:t>
      </w:r>
      <w:r w:rsidR="009C4448" w:rsidRPr="001F2D2B">
        <w:rPr>
          <w:b/>
          <w:bCs/>
          <w:sz w:val="24"/>
          <w:szCs w:val="24"/>
          <w:lang w:val="en-GB"/>
        </w:rPr>
        <w:t xml:space="preserve"> </w:t>
      </w:r>
      <w:r w:rsidR="009C4448" w:rsidRPr="001F2D2B">
        <w:rPr>
          <w:sz w:val="24"/>
          <w:szCs w:val="24"/>
          <w:lang w:val="en-GB"/>
        </w:rPr>
        <w:t>ima svoj profil u kojem se bilježi na koliko projekata je radio, kao</w:t>
      </w:r>
      <w:r w:rsidR="00A13804" w:rsidRPr="001F2D2B">
        <w:rPr>
          <w:sz w:val="24"/>
          <w:szCs w:val="24"/>
          <w:lang w:val="en-GB"/>
        </w:rPr>
        <w:t xml:space="preserve"> i </w:t>
      </w:r>
      <w:r w:rsidR="009C4448" w:rsidRPr="001F2D2B">
        <w:rPr>
          <w:sz w:val="24"/>
          <w:szCs w:val="24"/>
          <w:lang w:val="en-GB"/>
        </w:rPr>
        <w:t>njegove ocjene</w:t>
      </w:r>
    </w:p>
    <w:p w14:paraId="40222D44" w14:textId="77777777" w:rsidR="006F2B32" w:rsidRPr="001F2D2B" w:rsidRDefault="006F2B32" w:rsidP="001F2D2B">
      <w:pPr>
        <w:pStyle w:val="Graphbullet"/>
        <w:numPr>
          <w:ilvl w:val="0"/>
          <w:numId w:val="0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</w:p>
    <w:p w14:paraId="4B9D646D" w14:textId="4E132141" w:rsidR="009F2264" w:rsidRPr="001F2D2B" w:rsidRDefault="009F2264" w:rsidP="001F2D2B">
      <w:pPr>
        <w:pStyle w:val="Graphbullet"/>
        <w:spacing w:line="360" w:lineRule="auto"/>
        <w:jc w:val="both"/>
        <w:rPr>
          <w:b/>
          <w:bCs/>
          <w:sz w:val="24"/>
          <w:szCs w:val="24"/>
          <w:lang w:val="en-GB"/>
        </w:rPr>
        <w:sectPr w:rsidR="009F2264" w:rsidRPr="001F2D2B" w:rsidSect="00AC4859"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  <w:r w:rsidRPr="001F2D2B">
        <w:rPr>
          <w:b/>
          <w:bCs/>
          <w:sz w:val="24"/>
          <w:szCs w:val="24"/>
          <w:lang w:val="en-GB"/>
        </w:rPr>
        <w:t>K</w:t>
      </w:r>
      <w:r w:rsidRPr="001F2D2B">
        <w:rPr>
          <w:b/>
          <w:bCs/>
          <w:sz w:val="24"/>
          <w:szCs w:val="24"/>
        </w:rPr>
        <w:t xml:space="preserve">lijent : </w:t>
      </w:r>
      <w:r w:rsidRPr="001F2D2B">
        <w:rPr>
          <w:sz w:val="24"/>
          <w:szCs w:val="24"/>
        </w:rPr>
        <w:t>može da pretražuje  menadžere po ocjeni, komunicira sa menadžerima, traži da mu se odradi neki projekat ,ocjenjuje menadžere nakon urađenog projekta; ima svoj profil na kom se vide sve prethodne saradnje: ima uvid o trenutnom  stanju projekta.</w:t>
      </w:r>
    </w:p>
    <w:p w14:paraId="1C2E7AFF" w14:textId="42A924DB" w:rsidR="00D27AF8" w:rsidRDefault="000F2F12" w:rsidP="002F1A9B">
      <w:pPr>
        <w:pStyle w:val="Heading1"/>
        <w:numPr>
          <w:ilvl w:val="0"/>
          <w:numId w:val="14"/>
        </w:numPr>
        <w:ind w:left="0" w:firstLine="0"/>
      </w:pPr>
      <w:bookmarkStart w:id="5" w:name="_Toc66824533"/>
      <w:r>
        <w:lastRenderedPageBreak/>
        <w:t>Opis proizvoda</w:t>
      </w:r>
      <w:bookmarkEnd w:id="5"/>
    </w:p>
    <w:p w14:paraId="126F29BC" w14:textId="5C05CDA4" w:rsidR="009865E3" w:rsidRPr="00E3466E" w:rsidRDefault="00E47F37" w:rsidP="00E3466E">
      <w:pPr>
        <w:pStyle w:val="Heading2"/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</w:pPr>
      <w:r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4</w:t>
      </w:r>
      <w:r w:rsidR="00CA5375" w:rsidRPr="00E3466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.1. Pregled arhitekture sistema</w:t>
      </w:r>
    </w:p>
    <w:p w14:paraId="4DA0BBEE" w14:textId="20DBE709" w:rsidR="009865E3" w:rsidRPr="00613333" w:rsidRDefault="00CA5375" w:rsidP="00613333">
      <w:pPr>
        <w:pStyle w:val="BodyText"/>
      </w:pPr>
      <w:r w:rsidRPr="00613333">
        <w:t>Ovaj projekat sadrži tri prav</w:t>
      </w:r>
      <w:r w:rsidR="00F150DE" w:rsidRPr="00613333">
        <w:t xml:space="preserve">a pristupa: klijent, menadžer, </w:t>
      </w:r>
      <w:r w:rsidRPr="00613333">
        <w:t>programer</w:t>
      </w:r>
      <w:r w:rsidR="00A13804" w:rsidRPr="00613333">
        <w:t xml:space="preserve"> i </w:t>
      </w:r>
      <w:r w:rsidR="00F150DE" w:rsidRPr="00613333">
        <w:t>administrator</w:t>
      </w:r>
      <w:r w:rsidRPr="00613333">
        <w:t>. Sam sistem je predstavljen sajtom koji je realizovan korišćenjem PHP tehnologije</w:t>
      </w:r>
      <w:r w:rsidR="00AF5599" w:rsidRPr="00613333">
        <w:t xml:space="preserve"> koja predstavlja vezu između korisnika sajta</w:t>
      </w:r>
      <w:r w:rsidR="00A13804" w:rsidRPr="00613333">
        <w:t xml:space="preserve"> i </w:t>
      </w:r>
      <w:r w:rsidR="00AF5599" w:rsidRPr="00613333">
        <w:t>baze podataka koja se čuva u MySQL-u.</w:t>
      </w:r>
    </w:p>
    <w:p w14:paraId="6E0039F3" w14:textId="061C5698" w:rsidR="0081008A" w:rsidRPr="00613333" w:rsidRDefault="0081008A" w:rsidP="00613333">
      <w:pPr>
        <w:spacing w:line="360" w:lineRule="auto"/>
        <w:jc w:val="both"/>
        <w:rPr>
          <w:szCs w:val="24"/>
        </w:rPr>
      </w:pPr>
      <w:r w:rsidRPr="00613333">
        <w:rPr>
          <w:szCs w:val="24"/>
        </w:rPr>
        <w:t>U toj bazi se čuvaju podaci o korisnicima, kao što su korisnič</w:t>
      </w:r>
      <w:r w:rsidR="00E74D83" w:rsidRPr="00613333">
        <w:rPr>
          <w:szCs w:val="24"/>
        </w:rPr>
        <w:t>ka imena, lozinka, email adresa…</w:t>
      </w:r>
      <w:r w:rsidRPr="00613333">
        <w:rPr>
          <w:szCs w:val="24"/>
        </w:rPr>
        <w:t xml:space="preserve"> ali</w:t>
      </w:r>
      <w:r w:rsidR="00A13804" w:rsidRPr="00613333">
        <w:rPr>
          <w:szCs w:val="24"/>
        </w:rPr>
        <w:t xml:space="preserve"> i </w:t>
      </w:r>
      <w:r w:rsidRPr="00613333">
        <w:rPr>
          <w:szCs w:val="24"/>
        </w:rPr>
        <w:t>podaci o napretku zadataka koji obavljaju.</w:t>
      </w:r>
    </w:p>
    <w:p w14:paraId="602D66D0" w14:textId="77777777" w:rsidR="0081008A" w:rsidRDefault="0081008A" w:rsidP="009865E3"/>
    <w:p w14:paraId="707B9A2C" w14:textId="04F7E3F3" w:rsidR="0081008A" w:rsidRPr="0014413C" w:rsidRDefault="00E47F37" w:rsidP="00E3466E">
      <w:pPr>
        <w:pStyle w:val="Heading2"/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</w:pPr>
      <w:r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4</w:t>
      </w:r>
      <w:r w:rsidR="0081008A" w:rsidRPr="0014413C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.2. Pregled karakteristika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14F1A" w14:paraId="47EA8CCF" w14:textId="77777777" w:rsidTr="002C0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C5FDFF" w14:textId="7887C9FF" w:rsidR="00B14F1A" w:rsidRPr="002C0B39" w:rsidRDefault="00B14F1A" w:rsidP="002C0B39">
            <w:pPr>
              <w:pStyle w:val="Heading5"/>
              <w:outlineLvl w:val="4"/>
              <w:rPr>
                <w:b/>
              </w:rPr>
            </w:pPr>
            <w:r w:rsidRPr="002C0B39">
              <w:rPr>
                <w:b/>
              </w:rPr>
              <w:t>Korist za korisnika</w:t>
            </w:r>
          </w:p>
        </w:tc>
        <w:tc>
          <w:tcPr>
            <w:tcW w:w="5035" w:type="dxa"/>
          </w:tcPr>
          <w:p w14:paraId="20ADD5AA" w14:textId="6FAAFA67" w:rsidR="00B14F1A" w:rsidRDefault="00B14F1A" w:rsidP="00B14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Karakteristika koja je obezbeđuje</w:t>
            </w:r>
          </w:p>
        </w:tc>
      </w:tr>
      <w:tr w:rsidR="00B14F1A" w14:paraId="49AAEEEB" w14:textId="77777777" w:rsidTr="002C0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C28C7EE" w14:textId="23ED565D" w:rsidR="00B14F1A" w:rsidRPr="00613333" w:rsidRDefault="00B14F1A" w:rsidP="00613333">
            <w:pPr>
              <w:pStyle w:val="Header"/>
              <w:tabs>
                <w:tab w:val="clear" w:pos="4844"/>
                <w:tab w:val="clear" w:pos="9689"/>
              </w:tabs>
              <w:spacing w:after="120"/>
              <w:jc w:val="both"/>
              <w:rPr>
                <w:b w:val="0"/>
                <w:szCs w:val="24"/>
              </w:rPr>
            </w:pPr>
            <w:r w:rsidRPr="00613333">
              <w:rPr>
                <w:b w:val="0"/>
                <w:szCs w:val="24"/>
              </w:rPr>
              <w:t>Korisnici imaju brz pristup podacima</w:t>
            </w:r>
          </w:p>
        </w:tc>
        <w:tc>
          <w:tcPr>
            <w:tcW w:w="5035" w:type="dxa"/>
          </w:tcPr>
          <w:p w14:paraId="138AAA10" w14:textId="1DCA4BFE" w:rsidR="00B14F1A" w:rsidRPr="00613333" w:rsidRDefault="00B14F1A" w:rsidP="006133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13333">
              <w:rPr>
                <w:szCs w:val="24"/>
              </w:rPr>
              <w:t>Sistem je online. Korisnik sa svog računara može da mu pristupi</w:t>
            </w:r>
            <w:r w:rsidR="00A13804" w:rsidRPr="00613333">
              <w:rPr>
                <w:szCs w:val="24"/>
              </w:rPr>
              <w:t xml:space="preserve"> i </w:t>
            </w:r>
            <w:r w:rsidRPr="00613333">
              <w:rPr>
                <w:szCs w:val="24"/>
              </w:rPr>
              <w:t>koristi usluge</w:t>
            </w:r>
          </w:p>
        </w:tc>
      </w:tr>
      <w:tr w:rsidR="00B14F1A" w14:paraId="57ED692B" w14:textId="77777777" w:rsidTr="002C0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9C95AC" w14:textId="6629D46B" w:rsidR="00B14F1A" w:rsidRPr="00613333" w:rsidRDefault="00B14F1A" w:rsidP="00613333">
            <w:pPr>
              <w:jc w:val="both"/>
              <w:rPr>
                <w:b w:val="0"/>
                <w:szCs w:val="24"/>
              </w:rPr>
            </w:pPr>
            <w:r w:rsidRPr="00613333">
              <w:rPr>
                <w:b w:val="0"/>
                <w:szCs w:val="24"/>
              </w:rPr>
              <w:t>Praćenje napretka za svakog programera</w:t>
            </w:r>
          </w:p>
        </w:tc>
        <w:tc>
          <w:tcPr>
            <w:tcW w:w="5035" w:type="dxa"/>
          </w:tcPr>
          <w:p w14:paraId="3B26BB54" w14:textId="3A04F74C" w:rsidR="00B14F1A" w:rsidRPr="00613333" w:rsidRDefault="00B14F1A" w:rsidP="006133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13333">
              <w:rPr>
                <w:szCs w:val="24"/>
              </w:rPr>
              <w:t>Podaci</w:t>
            </w:r>
            <w:r w:rsidR="00A13804" w:rsidRPr="00613333">
              <w:rPr>
                <w:szCs w:val="24"/>
              </w:rPr>
              <w:t xml:space="preserve"> i </w:t>
            </w:r>
            <w:r w:rsidRPr="00613333">
              <w:rPr>
                <w:szCs w:val="24"/>
              </w:rPr>
              <w:t>statistika omogućavaju prikaz rada</w:t>
            </w:r>
          </w:p>
        </w:tc>
      </w:tr>
      <w:tr w:rsidR="00B14F1A" w14:paraId="595EA669" w14:textId="77777777" w:rsidTr="002C0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649F7E" w14:textId="18602E6C" w:rsidR="00B14F1A" w:rsidRPr="00613333" w:rsidRDefault="00B14F1A" w:rsidP="00613333">
            <w:pPr>
              <w:jc w:val="both"/>
              <w:rPr>
                <w:b w:val="0"/>
                <w:szCs w:val="24"/>
              </w:rPr>
            </w:pPr>
            <w:r w:rsidRPr="00613333">
              <w:rPr>
                <w:b w:val="0"/>
                <w:szCs w:val="24"/>
              </w:rPr>
              <w:t>Sigurnost informacija</w:t>
            </w:r>
          </w:p>
        </w:tc>
        <w:tc>
          <w:tcPr>
            <w:tcW w:w="5035" w:type="dxa"/>
          </w:tcPr>
          <w:p w14:paraId="0747679D" w14:textId="27921818" w:rsidR="00B14F1A" w:rsidRPr="00613333" w:rsidRDefault="00B14F1A" w:rsidP="006133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13333">
              <w:rPr>
                <w:szCs w:val="24"/>
              </w:rPr>
              <w:t>Korisnik mora da ima autorizaciju da bi pristupio sajtu</w:t>
            </w:r>
          </w:p>
        </w:tc>
      </w:tr>
    </w:tbl>
    <w:p w14:paraId="2A5680DD" w14:textId="77777777" w:rsidR="009865E3" w:rsidRDefault="009865E3" w:rsidP="009865E3"/>
    <w:p w14:paraId="539A6B3C" w14:textId="77777777" w:rsidR="009865E3" w:rsidRDefault="009865E3" w:rsidP="009865E3"/>
    <w:p w14:paraId="6610CB8A" w14:textId="77777777" w:rsidR="009865E3" w:rsidRDefault="009865E3" w:rsidP="009865E3"/>
    <w:p w14:paraId="2D5D58CE" w14:textId="77777777" w:rsidR="009865E3" w:rsidRDefault="009865E3" w:rsidP="009865E3"/>
    <w:p w14:paraId="4F007D34" w14:textId="6759FEDE" w:rsidR="009865E3" w:rsidRPr="009865E3" w:rsidRDefault="002833BB" w:rsidP="009865E3">
      <w:r>
        <w:br w:type="page"/>
      </w:r>
    </w:p>
    <w:p w14:paraId="3E314721" w14:textId="43D87A0B" w:rsidR="00D27AF8" w:rsidRPr="00E237E8" w:rsidRDefault="000F2F12" w:rsidP="002F1A9B">
      <w:pPr>
        <w:pStyle w:val="Heading1"/>
        <w:numPr>
          <w:ilvl w:val="0"/>
          <w:numId w:val="14"/>
        </w:numPr>
        <w:ind w:left="0" w:firstLine="0"/>
      </w:pPr>
      <w:bookmarkStart w:id="6" w:name="_Toc66824534"/>
      <w:r>
        <w:lastRenderedPageBreak/>
        <w:t>Funkcionalni zahtjevi</w:t>
      </w:r>
      <w:bookmarkEnd w:id="6"/>
    </w:p>
    <w:p w14:paraId="7D351F1A" w14:textId="247C4083" w:rsidR="00216B5C" w:rsidRPr="00FC36FE" w:rsidRDefault="00965315" w:rsidP="00F30484">
      <w:pPr>
        <w:pStyle w:val="ListParagraph"/>
        <w:numPr>
          <w:ilvl w:val="1"/>
          <w:numId w:val="14"/>
        </w:numPr>
        <w:spacing w:before="0" w:after="160" w:line="256" w:lineRule="auto"/>
        <w:ind w:left="720"/>
        <w:outlineLvl w:val="1"/>
        <w:rPr>
          <w:color w:val="B2540E" w:themeColor="accent6" w:themeShade="BF"/>
          <w:sz w:val="32"/>
          <w:szCs w:val="32"/>
        </w:rPr>
      </w:pPr>
      <w:r w:rsidRPr="00FC36FE">
        <w:rPr>
          <w:color w:val="B2540E" w:themeColor="accent6" w:themeShade="BF"/>
          <w:sz w:val="32"/>
          <w:szCs w:val="32"/>
        </w:rPr>
        <w:t>Registrovanje</w:t>
      </w:r>
    </w:p>
    <w:p w14:paraId="3013070E" w14:textId="62497806" w:rsidR="00E05446" w:rsidRPr="00F30484" w:rsidRDefault="00685C7F" w:rsidP="00F30484">
      <w:pPr>
        <w:pStyle w:val="BodyText"/>
        <w:spacing w:before="0" w:after="160"/>
        <w:rPr>
          <w:color w:val="B2540E" w:themeColor="accent6" w:themeShade="BF"/>
        </w:rPr>
      </w:pPr>
      <w:r w:rsidRPr="00F30484">
        <w:t>Klijenti, menadž</w:t>
      </w:r>
      <w:r w:rsidR="00965315" w:rsidRPr="00F30484">
        <w:t>eri</w:t>
      </w:r>
      <w:r w:rsidR="00A13804" w:rsidRPr="00F30484">
        <w:t xml:space="preserve"> i </w:t>
      </w:r>
      <w:r w:rsidR="00965315" w:rsidRPr="00F30484">
        <w:t>programeri se mogu registrovati unosom jedinstvenog korisnickog imena</w:t>
      </w:r>
      <w:r w:rsidR="00A13804" w:rsidRPr="00F30484">
        <w:t xml:space="preserve"> i </w:t>
      </w:r>
      <w:r w:rsidR="00965315" w:rsidRPr="00F30484">
        <w:t>lozinke</w:t>
      </w:r>
    </w:p>
    <w:p w14:paraId="456DF9D8" w14:textId="77A6DA67" w:rsidR="00965315" w:rsidRPr="00FC36FE" w:rsidRDefault="00FC36FE" w:rsidP="00F30484">
      <w:pPr>
        <w:spacing w:before="0" w:after="160" w:line="256" w:lineRule="auto"/>
        <w:outlineLvl w:val="1"/>
        <w:rPr>
          <w:color w:val="B2540E" w:themeColor="accent6" w:themeShade="BF"/>
          <w:sz w:val="32"/>
          <w:szCs w:val="32"/>
        </w:rPr>
      </w:pPr>
      <w:r>
        <w:rPr>
          <w:color w:val="B2540E" w:themeColor="accent6" w:themeShade="BF"/>
          <w:sz w:val="32"/>
          <w:szCs w:val="32"/>
        </w:rPr>
        <w:t>5.2.</w:t>
      </w:r>
      <w:r w:rsidR="00965315" w:rsidRPr="00FC36FE">
        <w:rPr>
          <w:color w:val="B2540E" w:themeColor="accent6" w:themeShade="BF"/>
          <w:sz w:val="32"/>
          <w:szCs w:val="32"/>
        </w:rPr>
        <w:t xml:space="preserve"> Logovanje</w:t>
      </w:r>
    </w:p>
    <w:p w14:paraId="05290C7A" w14:textId="29A69492" w:rsidR="003766A5" w:rsidRPr="00F30484" w:rsidRDefault="00685C7F" w:rsidP="00F30484">
      <w:pPr>
        <w:pStyle w:val="BodyText"/>
        <w:rPr>
          <w:color w:val="auto"/>
        </w:rPr>
      </w:pPr>
      <w:r w:rsidRPr="00F30484">
        <w:t>Klijenti, menadž</w:t>
      </w:r>
      <w:r w:rsidR="00965315" w:rsidRPr="00F30484">
        <w:t>eri</w:t>
      </w:r>
      <w:r w:rsidR="00A13804" w:rsidRPr="00F30484">
        <w:t xml:space="preserve"> i </w:t>
      </w:r>
      <w:r w:rsidR="00965315" w:rsidRPr="00F30484">
        <w:t>programeri se mogu Logovati unosom korisnickog imena</w:t>
      </w:r>
      <w:r w:rsidR="00A13804" w:rsidRPr="00F30484">
        <w:t xml:space="preserve"> i </w:t>
      </w:r>
      <w:r w:rsidR="00965315" w:rsidRPr="00F30484">
        <w:t>lozinke koji se moraju poklapati sa podacima u bazi podataka.</w:t>
      </w:r>
    </w:p>
    <w:p w14:paraId="0DE03002" w14:textId="77777777" w:rsidR="00D23567" w:rsidRPr="00891ED0" w:rsidRDefault="00D23567" w:rsidP="00216B5C">
      <w:pPr>
        <w:rPr>
          <w:color w:val="B2540E" w:themeColor="accent6" w:themeShade="BF"/>
          <w:szCs w:val="24"/>
        </w:rPr>
      </w:pPr>
    </w:p>
    <w:p w14:paraId="31608A92" w14:textId="7B53045A" w:rsidR="00072DDD" w:rsidRPr="00FC36FE" w:rsidRDefault="00FC36FE" w:rsidP="00F30484">
      <w:pPr>
        <w:spacing w:before="0" w:after="160" w:line="256" w:lineRule="auto"/>
        <w:outlineLvl w:val="1"/>
        <w:rPr>
          <w:color w:val="B2540E" w:themeColor="accent6" w:themeShade="BF"/>
          <w:sz w:val="32"/>
          <w:szCs w:val="32"/>
        </w:rPr>
      </w:pPr>
      <w:r>
        <w:rPr>
          <w:color w:val="B2540E" w:themeColor="accent6" w:themeShade="BF"/>
          <w:sz w:val="32"/>
          <w:szCs w:val="32"/>
        </w:rPr>
        <w:t>5.3.</w:t>
      </w:r>
      <w:r w:rsidR="00965315" w:rsidRPr="00FC36FE">
        <w:rPr>
          <w:color w:val="B2540E" w:themeColor="accent6" w:themeShade="BF"/>
          <w:sz w:val="32"/>
          <w:szCs w:val="32"/>
        </w:rPr>
        <w:t xml:space="preserve"> Funkcionalnosti klijenta</w:t>
      </w:r>
    </w:p>
    <w:p w14:paraId="6DC2208C" w14:textId="77777777" w:rsidR="00072DDD" w:rsidRDefault="00072DDD" w:rsidP="00072DDD">
      <w:pPr>
        <w:pStyle w:val="ListParagraph"/>
        <w:spacing w:before="0" w:after="160" w:line="256" w:lineRule="auto"/>
        <w:ind w:left="1440"/>
        <w:rPr>
          <w:color w:val="E29E4A" w:themeColor="accent1" w:themeShade="BF"/>
          <w:sz w:val="32"/>
          <w:szCs w:val="32"/>
        </w:rPr>
      </w:pPr>
    </w:p>
    <w:p w14:paraId="717EB497" w14:textId="08BA9143" w:rsidR="00F079DF" w:rsidRPr="00F30484" w:rsidRDefault="00072DDD" w:rsidP="00F30484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F30484">
        <w:rPr>
          <w:color w:val="2A5E68" w:themeColor="background2" w:themeShade="80"/>
          <w:sz w:val="28"/>
          <w:szCs w:val="28"/>
        </w:rPr>
        <w:t>P</w:t>
      </w:r>
      <w:r w:rsidR="00B469A7" w:rsidRPr="00F30484">
        <w:rPr>
          <w:color w:val="2A5E68" w:themeColor="background2" w:themeShade="80"/>
          <w:sz w:val="28"/>
          <w:szCs w:val="28"/>
        </w:rPr>
        <w:t>retraga menadž</w:t>
      </w:r>
      <w:r w:rsidRPr="00F30484">
        <w:rPr>
          <w:color w:val="2A5E68" w:themeColor="background2" w:themeShade="80"/>
          <w:sz w:val="28"/>
          <w:szCs w:val="28"/>
        </w:rPr>
        <w:t>era po oceni</w:t>
      </w:r>
    </w:p>
    <w:p w14:paraId="0BC523E1" w14:textId="24E30549" w:rsidR="00D23567" w:rsidRPr="00F30484" w:rsidRDefault="00072DDD" w:rsidP="00F30484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F30484">
        <w:rPr>
          <w:szCs w:val="24"/>
        </w:rPr>
        <w:t>Klijent mo</w:t>
      </w:r>
      <w:r w:rsidRPr="00F30484">
        <w:rPr>
          <w:szCs w:val="24"/>
          <w:lang w:val="sr-Latn-RS"/>
        </w:rPr>
        <w:t>že da vrši pretragu menadžera po njihovoj oceni.</w:t>
      </w:r>
    </w:p>
    <w:p w14:paraId="707CB393" w14:textId="14696855" w:rsidR="00216B5C" w:rsidRPr="00F30484" w:rsidRDefault="00965315" w:rsidP="00F30484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F30484">
        <w:rPr>
          <w:color w:val="2A5E68" w:themeColor="background2" w:themeShade="80"/>
          <w:sz w:val="28"/>
          <w:szCs w:val="28"/>
        </w:rPr>
        <w:t>K</w:t>
      </w:r>
      <w:r w:rsidR="000D44A3" w:rsidRPr="00F30484">
        <w:rPr>
          <w:color w:val="2A5E68" w:themeColor="background2" w:themeShade="80"/>
          <w:sz w:val="28"/>
          <w:szCs w:val="28"/>
        </w:rPr>
        <w:t>omunikacija sa menadž</w:t>
      </w:r>
      <w:r w:rsidRPr="00F30484">
        <w:rPr>
          <w:color w:val="2A5E68" w:themeColor="background2" w:themeShade="80"/>
          <w:sz w:val="28"/>
          <w:szCs w:val="28"/>
        </w:rPr>
        <w:t>erom</w:t>
      </w:r>
    </w:p>
    <w:p w14:paraId="5545A121" w14:textId="35C1BA17" w:rsidR="0081250D" w:rsidRPr="00EA0556" w:rsidRDefault="00BC0EA5" w:rsidP="00EA0556">
      <w:pPr>
        <w:spacing w:before="0" w:after="160" w:line="360" w:lineRule="auto"/>
        <w:ind w:left="682"/>
        <w:jc w:val="both"/>
        <w:rPr>
          <w:szCs w:val="24"/>
        </w:rPr>
      </w:pPr>
      <w:r w:rsidRPr="00EA0556">
        <w:rPr>
          <w:szCs w:val="24"/>
        </w:rPr>
        <w:t>Klijent može da bira menadžera (tim lidera) sa kojim ć</w:t>
      </w:r>
      <w:r w:rsidR="00965315" w:rsidRPr="00EA0556">
        <w:rPr>
          <w:szCs w:val="24"/>
        </w:rPr>
        <w:t xml:space="preserve">e </w:t>
      </w:r>
      <w:r w:rsidRPr="00EA0556">
        <w:rPr>
          <w:szCs w:val="24"/>
        </w:rPr>
        <w:t>saradjivati. Komunikacija se vrš</w:t>
      </w:r>
      <w:r w:rsidR="00965315" w:rsidRPr="00EA0556">
        <w:rPr>
          <w:szCs w:val="24"/>
        </w:rPr>
        <w:t>i putem chat-a gde se razmenjuju poruke o opisu problema</w:t>
      </w:r>
      <w:r w:rsidR="00A13804" w:rsidRPr="00EA0556">
        <w:rPr>
          <w:szCs w:val="24"/>
        </w:rPr>
        <w:t xml:space="preserve"> i </w:t>
      </w:r>
      <w:r w:rsidR="00965315" w:rsidRPr="00EA0556">
        <w:rPr>
          <w:szCs w:val="24"/>
        </w:rPr>
        <w:t>tehnologijama koje bi se koristile pri izradi projekta.</w:t>
      </w:r>
    </w:p>
    <w:p w14:paraId="28489313" w14:textId="6F41C15D" w:rsidR="00D7218C" w:rsidRPr="00F30484" w:rsidRDefault="00EA0556" w:rsidP="00F30484">
      <w:pPr>
        <w:pStyle w:val="ListParagraph"/>
        <w:numPr>
          <w:ilvl w:val="2"/>
          <w:numId w:val="19"/>
        </w:numPr>
        <w:outlineLvl w:val="2"/>
        <w:rPr>
          <w:color w:val="2A5E68" w:themeColor="background2" w:themeShade="80"/>
          <w:sz w:val="28"/>
          <w:szCs w:val="28"/>
        </w:rPr>
      </w:pPr>
      <w:r>
        <w:rPr>
          <w:color w:val="2A5E68" w:themeColor="background2" w:themeShade="80"/>
          <w:sz w:val="28"/>
          <w:szCs w:val="28"/>
        </w:rPr>
        <w:t xml:space="preserve"> </w:t>
      </w:r>
      <w:r w:rsidR="0081250D" w:rsidRPr="00F30484">
        <w:rPr>
          <w:color w:val="2A5E68" w:themeColor="background2" w:themeShade="80"/>
          <w:sz w:val="28"/>
          <w:szCs w:val="28"/>
        </w:rPr>
        <w:t>Ocenjuje manedžera</w:t>
      </w:r>
    </w:p>
    <w:p w14:paraId="32B32F1A" w14:textId="1F22B969" w:rsidR="0062250F" w:rsidRPr="00EA0556" w:rsidRDefault="00D7218C" w:rsidP="00EA0556">
      <w:pPr>
        <w:pStyle w:val="BodyTextIndent3"/>
        <w:ind w:left="720"/>
        <w:jc w:val="both"/>
        <w:outlineLvl w:val="9"/>
        <w:rPr>
          <w:sz w:val="24"/>
          <w:szCs w:val="24"/>
        </w:rPr>
      </w:pPr>
      <w:r w:rsidRPr="00EA0556">
        <w:rPr>
          <w:sz w:val="24"/>
          <w:szCs w:val="24"/>
        </w:rPr>
        <w:t>Klijent nakon odrađenog projekta može da oceni menadžera koji je bio zadužen za njega.</w:t>
      </w:r>
    </w:p>
    <w:p w14:paraId="54825769" w14:textId="221F42BA" w:rsidR="008169C9" w:rsidRPr="00F30484" w:rsidRDefault="008169C9" w:rsidP="00F30484">
      <w:pPr>
        <w:pStyle w:val="ListParagraph"/>
        <w:numPr>
          <w:ilvl w:val="2"/>
          <w:numId w:val="19"/>
        </w:numPr>
        <w:rPr>
          <w:color w:val="2A5E68" w:themeColor="background2" w:themeShade="80"/>
          <w:sz w:val="28"/>
          <w:szCs w:val="28"/>
        </w:rPr>
      </w:pPr>
      <w:r w:rsidRPr="00F30484">
        <w:rPr>
          <w:color w:val="2A5E68" w:themeColor="background2" w:themeShade="80"/>
          <w:sz w:val="28"/>
          <w:szCs w:val="28"/>
        </w:rPr>
        <w:t>Praćenje napretka</w:t>
      </w:r>
    </w:p>
    <w:p w14:paraId="3E955577" w14:textId="33A4153C" w:rsidR="00EF6D0B" w:rsidRPr="00EA0556" w:rsidRDefault="008169C9" w:rsidP="00EA0556">
      <w:pPr>
        <w:pStyle w:val="BodyTextIndent3"/>
        <w:ind w:left="720"/>
        <w:jc w:val="both"/>
        <w:outlineLvl w:val="9"/>
        <w:rPr>
          <w:sz w:val="24"/>
          <w:szCs w:val="24"/>
        </w:rPr>
      </w:pPr>
      <w:r w:rsidRPr="00EA0556">
        <w:rPr>
          <w:sz w:val="24"/>
          <w:szCs w:val="24"/>
        </w:rPr>
        <w:t>Može da prati napredak projekta, koliko zadataka je do sad urađeno…</w:t>
      </w:r>
    </w:p>
    <w:p w14:paraId="43EAEFC4" w14:textId="77777777" w:rsidR="002C3945" w:rsidRPr="00E231A2" w:rsidRDefault="002C3945" w:rsidP="00E231A2">
      <w:pPr>
        <w:pStyle w:val="BodyTextIndent3"/>
        <w:outlineLvl w:val="9"/>
      </w:pPr>
    </w:p>
    <w:p w14:paraId="76DF83E8" w14:textId="35AE304F" w:rsidR="00965315" w:rsidRPr="007422F7" w:rsidRDefault="00965315" w:rsidP="007422F7">
      <w:pPr>
        <w:pStyle w:val="ListParagraph"/>
        <w:numPr>
          <w:ilvl w:val="1"/>
          <w:numId w:val="19"/>
        </w:numPr>
        <w:spacing w:before="0" w:after="160" w:line="256" w:lineRule="auto"/>
        <w:outlineLvl w:val="1"/>
        <w:rPr>
          <w:color w:val="B2540E" w:themeColor="accent6" w:themeShade="BF"/>
          <w:sz w:val="32"/>
          <w:szCs w:val="32"/>
        </w:rPr>
      </w:pPr>
      <w:r w:rsidRPr="007422F7">
        <w:rPr>
          <w:color w:val="B2540E" w:themeColor="accent6" w:themeShade="BF"/>
          <w:sz w:val="32"/>
          <w:szCs w:val="32"/>
        </w:rPr>
        <w:t>Funkcionalnosti menadzera (tim lidera)</w:t>
      </w:r>
    </w:p>
    <w:p w14:paraId="17C9ADEE" w14:textId="77777777" w:rsidR="00290765" w:rsidRDefault="00290765" w:rsidP="00290765">
      <w:pPr>
        <w:pStyle w:val="ListParagraph"/>
        <w:spacing w:before="0" w:after="160" w:line="256" w:lineRule="auto"/>
        <w:ind w:left="1440"/>
        <w:rPr>
          <w:color w:val="E29E4A" w:themeColor="accent1" w:themeShade="BF"/>
          <w:sz w:val="32"/>
          <w:szCs w:val="32"/>
        </w:rPr>
      </w:pPr>
    </w:p>
    <w:p w14:paraId="41024316" w14:textId="718C3C57" w:rsidR="0036150F" w:rsidRPr="007422F7" w:rsidRDefault="00965315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7422F7">
        <w:rPr>
          <w:color w:val="2A5E68" w:themeColor="background2" w:themeShade="80"/>
          <w:sz w:val="28"/>
          <w:szCs w:val="28"/>
        </w:rPr>
        <w:t>Pravljenje konkursa</w:t>
      </w:r>
    </w:p>
    <w:p w14:paraId="3266045D" w14:textId="59791B15" w:rsidR="00F079DF" w:rsidRPr="00576C9B" w:rsidRDefault="00E41082" w:rsidP="00576C9B">
      <w:pPr>
        <w:spacing w:before="0" w:after="160" w:line="360" w:lineRule="auto"/>
        <w:ind w:left="720"/>
        <w:jc w:val="both"/>
        <w:rPr>
          <w:szCs w:val="24"/>
        </w:rPr>
      </w:pPr>
      <w:r w:rsidRPr="00576C9B">
        <w:rPr>
          <w:szCs w:val="24"/>
        </w:rPr>
        <w:lastRenderedPageBreak/>
        <w:t>Tim lider, nakon što mu klijent da zadatak, mož</w:t>
      </w:r>
      <w:r w:rsidR="00965315" w:rsidRPr="00576C9B">
        <w:rPr>
          <w:szCs w:val="24"/>
        </w:rPr>
        <w:t>e da sastavi konkurs na kome navodi opis problema, tehnologije koje ce se koristiti, koliko programera je potrebno</w:t>
      </w:r>
      <w:r w:rsidR="00A13804" w:rsidRPr="00576C9B">
        <w:rPr>
          <w:szCs w:val="24"/>
        </w:rPr>
        <w:t xml:space="preserve"> i </w:t>
      </w:r>
      <w:r w:rsidR="00965315" w:rsidRPr="00576C9B">
        <w:rPr>
          <w:szCs w:val="24"/>
        </w:rPr>
        <w:t>vreme trajanja prijave.</w:t>
      </w:r>
    </w:p>
    <w:p w14:paraId="496543B0" w14:textId="3F29F4B8" w:rsidR="00DD7B07" w:rsidRPr="007422F7" w:rsidRDefault="00965315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7422F7">
        <w:rPr>
          <w:color w:val="2A5E68" w:themeColor="background2" w:themeShade="80"/>
          <w:sz w:val="28"/>
          <w:szCs w:val="28"/>
        </w:rPr>
        <w:t>Slanje pozivnica programerima</w:t>
      </w:r>
    </w:p>
    <w:p w14:paraId="224C3998" w14:textId="1D60682F" w:rsidR="006C4C3E" w:rsidRPr="007422F7" w:rsidRDefault="00E41082" w:rsidP="007422F7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422F7">
        <w:rPr>
          <w:szCs w:val="24"/>
        </w:rPr>
        <w:t>Tim lider, nakon što mu klijent da zadatak, može da š</w:t>
      </w:r>
      <w:r w:rsidR="00965315" w:rsidRPr="007422F7">
        <w:rPr>
          <w:szCs w:val="24"/>
        </w:rPr>
        <w:t>alje pozivnice programerima za izradu projekta na kojoj navodi opis problema, tehnologije koje ce se koristiti, koliko programera je potrebno</w:t>
      </w:r>
      <w:r w:rsidR="00A13804" w:rsidRPr="007422F7">
        <w:rPr>
          <w:szCs w:val="24"/>
        </w:rPr>
        <w:t xml:space="preserve"> i </w:t>
      </w:r>
      <w:r w:rsidR="00965315" w:rsidRPr="007422F7">
        <w:rPr>
          <w:szCs w:val="24"/>
        </w:rPr>
        <w:t>vreme trajanja prijave.</w:t>
      </w:r>
    </w:p>
    <w:p w14:paraId="4D7692A3" w14:textId="400753FB" w:rsidR="003A57DB" w:rsidRPr="007422F7" w:rsidRDefault="007422F7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>
        <w:rPr>
          <w:color w:val="2A5E68" w:themeColor="background2" w:themeShade="80"/>
          <w:sz w:val="28"/>
          <w:szCs w:val="28"/>
        </w:rPr>
        <w:t xml:space="preserve"> </w:t>
      </w:r>
      <w:r w:rsidR="00965315" w:rsidRPr="007422F7">
        <w:rPr>
          <w:color w:val="2A5E68" w:themeColor="background2" w:themeShade="80"/>
          <w:sz w:val="28"/>
          <w:szCs w:val="28"/>
        </w:rPr>
        <w:t>Biranje programera za izradu projekta</w:t>
      </w:r>
    </w:p>
    <w:p w14:paraId="11A7A88F" w14:textId="58E45E3D" w:rsidR="00290765" w:rsidRPr="007422F7" w:rsidRDefault="00965315" w:rsidP="007422F7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422F7">
        <w:rPr>
          <w:szCs w:val="24"/>
        </w:rPr>
        <w:t>Nakon isteka roka za prijavu, tim lider bira medju prij</w:t>
      </w:r>
      <w:r w:rsidR="00881241" w:rsidRPr="007422F7">
        <w:rPr>
          <w:szCs w:val="24"/>
        </w:rPr>
        <w:t>avljenim programerima one koji će uč</w:t>
      </w:r>
      <w:r w:rsidRPr="007422F7">
        <w:rPr>
          <w:szCs w:val="24"/>
        </w:rPr>
        <w:t>estvova</w:t>
      </w:r>
      <w:r w:rsidR="00881241" w:rsidRPr="007422F7">
        <w:rPr>
          <w:szCs w:val="24"/>
        </w:rPr>
        <w:t>ti u izradi projekta. Status odabranih programera se menja u “č</w:t>
      </w:r>
      <w:r w:rsidRPr="007422F7">
        <w:rPr>
          <w:szCs w:val="24"/>
        </w:rPr>
        <w:t>lan u timu”.</w:t>
      </w:r>
    </w:p>
    <w:p w14:paraId="00FC8DE0" w14:textId="7BA8B747" w:rsidR="00427AE2" w:rsidRPr="007422F7" w:rsidRDefault="00881241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7422F7">
        <w:rPr>
          <w:color w:val="2A5E68" w:themeColor="background2" w:themeShade="80"/>
          <w:sz w:val="28"/>
          <w:szCs w:val="28"/>
        </w:rPr>
        <w:t>Prać</w:t>
      </w:r>
      <w:r w:rsidR="00965315" w:rsidRPr="007422F7">
        <w:rPr>
          <w:color w:val="2A5E68" w:themeColor="background2" w:themeShade="80"/>
          <w:sz w:val="28"/>
          <w:szCs w:val="28"/>
        </w:rPr>
        <w:t>enje napretka</w:t>
      </w:r>
    </w:p>
    <w:p w14:paraId="67FA339D" w14:textId="35631C3D" w:rsidR="00290765" w:rsidRPr="007422F7" w:rsidRDefault="00894604" w:rsidP="007422F7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422F7">
        <w:rPr>
          <w:szCs w:val="24"/>
        </w:rPr>
        <w:t>Tim lider mož</w:t>
      </w:r>
      <w:r w:rsidR="00965315" w:rsidRPr="007422F7">
        <w:rPr>
          <w:szCs w:val="24"/>
        </w:rPr>
        <w:t>e da prati za svakog programera koliko je sati proveo na svakom zadatku</w:t>
      </w:r>
      <w:r w:rsidR="00856A37" w:rsidRPr="007422F7">
        <w:rPr>
          <w:szCs w:val="24"/>
        </w:rPr>
        <w:t>, kao</w:t>
      </w:r>
      <w:r w:rsidR="00A13804" w:rsidRPr="007422F7">
        <w:rPr>
          <w:szCs w:val="24"/>
        </w:rPr>
        <w:t xml:space="preserve"> i </w:t>
      </w:r>
      <w:r w:rsidR="00856A37" w:rsidRPr="007422F7">
        <w:rPr>
          <w:szCs w:val="24"/>
        </w:rPr>
        <w:t>koliko su zadataka uradili.</w:t>
      </w:r>
    </w:p>
    <w:p w14:paraId="0CD50BD8" w14:textId="49700BA5" w:rsidR="00645E5D" w:rsidRPr="007422F7" w:rsidRDefault="006549D2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7422F7">
        <w:rPr>
          <w:color w:val="2A5E68" w:themeColor="background2" w:themeShade="80"/>
          <w:sz w:val="28"/>
          <w:szCs w:val="28"/>
        </w:rPr>
        <w:t xml:space="preserve">Raspodela zadataka po članovima </w:t>
      </w:r>
    </w:p>
    <w:p w14:paraId="049AFAAF" w14:textId="30ED4BA8" w:rsidR="00290765" w:rsidRPr="007422F7" w:rsidRDefault="006549D2" w:rsidP="007422F7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422F7">
        <w:rPr>
          <w:szCs w:val="24"/>
        </w:rPr>
        <w:t>Menadžer može da zada određen zad</w:t>
      </w:r>
      <w:r w:rsidR="006A3834" w:rsidRPr="007422F7">
        <w:rPr>
          <w:szCs w:val="24"/>
        </w:rPr>
        <w:t>atak programeru koji on izabere</w:t>
      </w:r>
      <w:r w:rsidR="00A13804" w:rsidRPr="007422F7">
        <w:rPr>
          <w:szCs w:val="24"/>
        </w:rPr>
        <w:t xml:space="preserve"> i </w:t>
      </w:r>
      <w:r w:rsidR="006A3834" w:rsidRPr="007422F7">
        <w:rPr>
          <w:szCs w:val="24"/>
        </w:rPr>
        <w:t>pošalje ga u zajednički folder.</w:t>
      </w:r>
    </w:p>
    <w:p w14:paraId="37E07633" w14:textId="3D3753F6" w:rsidR="007D6BED" w:rsidRPr="007422F7" w:rsidRDefault="00733DC8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7422F7">
        <w:rPr>
          <w:color w:val="2A5E68" w:themeColor="background2" w:themeShade="80"/>
          <w:sz w:val="28"/>
          <w:szCs w:val="28"/>
        </w:rPr>
        <w:t>Ocenjivanje članova tima</w:t>
      </w:r>
    </w:p>
    <w:p w14:paraId="17095730" w14:textId="0AC59061" w:rsidR="00290765" w:rsidRPr="007422F7" w:rsidRDefault="00733DC8" w:rsidP="007422F7">
      <w:pPr>
        <w:spacing w:before="0" w:after="160" w:line="360" w:lineRule="auto"/>
        <w:ind w:left="720"/>
        <w:jc w:val="both"/>
        <w:rPr>
          <w:szCs w:val="24"/>
        </w:rPr>
      </w:pPr>
      <w:r w:rsidRPr="007422F7">
        <w:rPr>
          <w:szCs w:val="24"/>
        </w:rPr>
        <w:t>Menadžer može da oceni svakog člana tima</w:t>
      </w:r>
      <w:r w:rsidR="0073443F">
        <w:rPr>
          <w:szCs w:val="24"/>
        </w:rPr>
        <w:t xml:space="preserve"> ocjenama od 1 do 5</w:t>
      </w:r>
      <w:r w:rsidR="00086E17">
        <w:rPr>
          <w:szCs w:val="24"/>
        </w:rPr>
        <w:t>. Te oc</w:t>
      </w:r>
      <w:r w:rsidR="00856A37" w:rsidRPr="007422F7">
        <w:rPr>
          <w:szCs w:val="24"/>
        </w:rPr>
        <w:t>ene bi bile dostupne narednim menadžerima</w:t>
      </w:r>
      <w:r w:rsidR="00A13804" w:rsidRPr="007422F7">
        <w:rPr>
          <w:szCs w:val="24"/>
        </w:rPr>
        <w:t xml:space="preserve"> i </w:t>
      </w:r>
      <w:r w:rsidR="00856A37" w:rsidRPr="007422F7">
        <w:rPr>
          <w:szCs w:val="24"/>
        </w:rPr>
        <w:t>odlučivale o izabiru tima.</w:t>
      </w:r>
    </w:p>
    <w:p w14:paraId="26FD157C" w14:textId="77777777" w:rsidR="002C3945" w:rsidRPr="007F7526" w:rsidRDefault="002C3945" w:rsidP="007F7526">
      <w:pPr>
        <w:spacing w:before="0" w:after="160" w:line="360" w:lineRule="auto"/>
        <w:ind w:left="1980"/>
        <w:rPr>
          <w:color w:val="2A5E68" w:themeColor="background2" w:themeShade="80"/>
          <w:sz w:val="28"/>
          <w:szCs w:val="28"/>
        </w:rPr>
      </w:pPr>
    </w:p>
    <w:p w14:paraId="7C3E092D" w14:textId="5F08F929" w:rsidR="00965315" w:rsidRPr="00170A8C" w:rsidRDefault="00965315" w:rsidP="007422F7">
      <w:pPr>
        <w:pStyle w:val="ListParagraph"/>
        <w:numPr>
          <w:ilvl w:val="1"/>
          <w:numId w:val="19"/>
        </w:numPr>
        <w:spacing w:before="0" w:after="160" w:line="256" w:lineRule="auto"/>
        <w:outlineLvl w:val="1"/>
        <w:rPr>
          <w:color w:val="B2540E" w:themeColor="accent6" w:themeShade="BF"/>
          <w:sz w:val="32"/>
          <w:szCs w:val="32"/>
        </w:rPr>
      </w:pPr>
      <w:r w:rsidRPr="00170A8C">
        <w:rPr>
          <w:color w:val="B2540E" w:themeColor="accent6" w:themeShade="BF"/>
          <w:sz w:val="32"/>
          <w:szCs w:val="32"/>
        </w:rPr>
        <w:t>Funkcionalnosti programera</w:t>
      </w:r>
    </w:p>
    <w:p w14:paraId="72F2F28A" w14:textId="77777777" w:rsidR="00965315" w:rsidRPr="00891ED0" w:rsidRDefault="00965315" w:rsidP="00965315">
      <w:pPr>
        <w:pStyle w:val="ListParagraph"/>
        <w:ind w:left="1080"/>
        <w:rPr>
          <w:color w:val="2A5E68" w:themeColor="background2" w:themeShade="80"/>
          <w:sz w:val="28"/>
          <w:szCs w:val="28"/>
        </w:rPr>
      </w:pPr>
    </w:p>
    <w:p w14:paraId="7B04B0F6" w14:textId="46432C9E" w:rsidR="0022168F" w:rsidRDefault="00965315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891ED0">
        <w:rPr>
          <w:color w:val="2A5E68" w:themeColor="background2" w:themeShade="80"/>
          <w:sz w:val="28"/>
          <w:szCs w:val="28"/>
        </w:rPr>
        <w:t>Pretraga konkursa</w:t>
      </w:r>
      <w:r w:rsidR="00D75219">
        <w:rPr>
          <w:color w:val="2A5E68" w:themeColor="background2" w:themeShade="80"/>
          <w:sz w:val="28"/>
          <w:szCs w:val="28"/>
        </w:rPr>
        <w:t xml:space="preserve"> po tipu tehnologije</w:t>
      </w:r>
    </w:p>
    <w:p w14:paraId="0C413746" w14:textId="0D720B35" w:rsidR="00965315" w:rsidRPr="002E543F" w:rsidRDefault="00BF6F3E" w:rsidP="002E543F">
      <w:pPr>
        <w:spacing w:before="0" w:after="160" w:line="360" w:lineRule="auto"/>
        <w:ind w:left="720"/>
        <w:jc w:val="both"/>
        <w:rPr>
          <w:szCs w:val="24"/>
        </w:rPr>
      </w:pPr>
      <w:r w:rsidRPr="002E543F">
        <w:rPr>
          <w:szCs w:val="24"/>
        </w:rPr>
        <w:t>Programer mož</w:t>
      </w:r>
      <w:r w:rsidR="00965315" w:rsidRPr="002E543F">
        <w:rPr>
          <w:szCs w:val="24"/>
        </w:rPr>
        <w:t>e da pretrazuje konkurse po tipu tehnologija</w:t>
      </w:r>
      <w:r w:rsidR="00856A37" w:rsidRPr="002E543F">
        <w:rPr>
          <w:szCs w:val="24"/>
        </w:rPr>
        <w:t>. Da u search baru ukuca tehnologije u kojima bi radio projekte, a zatim pritiskom na search dugme</w:t>
      </w:r>
      <w:r w:rsidR="00A13804" w:rsidRPr="002E543F">
        <w:rPr>
          <w:szCs w:val="24"/>
        </w:rPr>
        <w:t xml:space="preserve"> i </w:t>
      </w:r>
      <w:r w:rsidR="00856A37" w:rsidRPr="002E543F">
        <w:rPr>
          <w:szCs w:val="24"/>
        </w:rPr>
        <w:t>dobije liste svih aktivnih konkursa na kojima je potreban programmer za navedene tehnologije.</w:t>
      </w:r>
    </w:p>
    <w:p w14:paraId="2671E2A1" w14:textId="77777777" w:rsidR="00AC3A35" w:rsidRDefault="00FF0022" w:rsidP="007422F7">
      <w:pPr>
        <w:pStyle w:val="ListParagraph"/>
        <w:numPr>
          <w:ilvl w:val="2"/>
          <w:numId w:val="19"/>
        </w:numPr>
        <w:spacing w:before="0" w:after="160" w:line="360" w:lineRule="auto"/>
        <w:rPr>
          <w:color w:val="2A5E68" w:themeColor="background2" w:themeShade="80"/>
          <w:sz w:val="28"/>
          <w:szCs w:val="28"/>
        </w:rPr>
      </w:pPr>
      <w:r>
        <w:rPr>
          <w:color w:val="2A5E68" w:themeColor="background2" w:themeShade="80"/>
          <w:sz w:val="28"/>
          <w:szCs w:val="28"/>
        </w:rPr>
        <w:lastRenderedPageBreak/>
        <w:t>Pravljenje CV-a</w:t>
      </w:r>
    </w:p>
    <w:p w14:paraId="6D220A59" w14:textId="78E080A3" w:rsidR="00FF0022" w:rsidRPr="00D7068E" w:rsidRDefault="00FF0022" w:rsidP="00D7068E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D7068E">
        <w:rPr>
          <w:color w:val="404040" w:themeColor="text1" w:themeTint="BF"/>
          <w:szCs w:val="24"/>
        </w:rPr>
        <w:t>Pro</w:t>
      </w:r>
      <w:r w:rsidR="00AC3A35" w:rsidRPr="00D7068E">
        <w:rPr>
          <w:color w:val="404040" w:themeColor="text1" w:themeTint="BF"/>
          <w:szCs w:val="24"/>
        </w:rPr>
        <w:t>gramer  može napraviti CV</w:t>
      </w:r>
      <w:r w:rsidR="00A13804" w:rsidRPr="00D7068E">
        <w:rPr>
          <w:color w:val="404040" w:themeColor="text1" w:themeTint="BF"/>
          <w:szCs w:val="24"/>
        </w:rPr>
        <w:t xml:space="preserve"> i </w:t>
      </w:r>
      <w:r w:rsidR="00AC3A35" w:rsidRPr="00D7068E">
        <w:rPr>
          <w:color w:val="404040" w:themeColor="text1" w:themeTint="BF"/>
          <w:szCs w:val="24"/>
        </w:rPr>
        <w:t>postaviti ga na svom profilu kako bi ga menadžeri videli.</w:t>
      </w:r>
    </w:p>
    <w:p w14:paraId="23A69775" w14:textId="77777777" w:rsidR="0022168F" w:rsidRDefault="00965315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891ED0">
        <w:rPr>
          <w:color w:val="2A5E68" w:themeColor="background2" w:themeShade="80"/>
          <w:sz w:val="28"/>
          <w:szCs w:val="28"/>
        </w:rPr>
        <w:t>Prijava na konkurs</w:t>
      </w:r>
    </w:p>
    <w:p w14:paraId="7338B586" w14:textId="29271BF8" w:rsidR="00965315" w:rsidRPr="00BE1493" w:rsidRDefault="00BF6F3E" w:rsidP="00BE1493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BE1493">
        <w:rPr>
          <w:szCs w:val="24"/>
        </w:rPr>
        <w:t>Programer se mož</w:t>
      </w:r>
      <w:r w:rsidR="00965315" w:rsidRPr="00BE1493">
        <w:rPr>
          <w:szCs w:val="24"/>
        </w:rPr>
        <w:t>e prijaviti na kon</w:t>
      </w:r>
      <w:r w:rsidRPr="00BE1493">
        <w:rPr>
          <w:szCs w:val="24"/>
        </w:rPr>
        <w:t>kurs samo ako mu status  nije “č</w:t>
      </w:r>
      <w:r w:rsidR="00965315" w:rsidRPr="00BE1493">
        <w:rPr>
          <w:szCs w:val="24"/>
        </w:rPr>
        <w:t>lan u timu”</w:t>
      </w:r>
      <w:r w:rsidR="00A13804" w:rsidRPr="00BE1493">
        <w:rPr>
          <w:szCs w:val="24"/>
        </w:rPr>
        <w:t xml:space="preserve"> i </w:t>
      </w:r>
      <w:r w:rsidRPr="00BE1493">
        <w:rPr>
          <w:szCs w:val="24"/>
        </w:rPr>
        <w:t>nakon uspeš</w:t>
      </w:r>
      <w:r w:rsidR="00965315" w:rsidRPr="00BE1493">
        <w:rPr>
          <w:szCs w:val="24"/>
        </w:rPr>
        <w:t xml:space="preserve">ne prijave </w:t>
      </w:r>
      <w:r w:rsidRPr="00BE1493">
        <w:rPr>
          <w:szCs w:val="24"/>
        </w:rPr>
        <w:t>dobija taj status. Programer mož</w:t>
      </w:r>
      <w:r w:rsidR="00965315" w:rsidRPr="00BE1493">
        <w:rPr>
          <w:szCs w:val="24"/>
        </w:rPr>
        <w:t>e biti prijavljen za samo jedan konkurs maksimalno.</w:t>
      </w:r>
    </w:p>
    <w:p w14:paraId="7FE4A1AE" w14:textId="77777777" w:rsidR="00C409B1" w:rsidRDefault="00965315" w:rsidP="007422F7">
      <w:pPr>
        <w:pStyle w:val="ListParagraph"/>
        <w:numPr>
          <w:ilvl w:val="3"/>
          <w:numId w:val="19"/>
        </w:numPr>
        <w:spacing w:before="0" w:after="160" w:line="256" w:lineRule="auto"/>
        <w:rPr>
          <w:color w:val="0B9CB7" w:themeColor="accent3" w:themeTint="BF"/>
          <w:sz w:val="28"/>
          <w:szCs w:val="28"/>
        </w:rPr>
      </w:pPr>
      <w:r w:rsidRPr="00D74313">
        <w:rPr>
          <w:color w:val="0B9CB7" w:themeColor="accent3" w:themeTint="BF"/>
          <w:sz w:val="28"/>
          <w:szCs w:val="28"/>
        </w:rPr>
        <w:t>Prijava na konkurs prihvatanjem zahteva</w:t>
      </w:r>
    </w:p>
    <w:p w14:paraId="48F2C58E" w14:textId="011B9A4F" w:rsidR="00965315" w:rsidRPr="00BE1493" w:rsidRDefault="00965315" w:rsidP="00BE1493">
      <w:pPr>
        <w:spacing w:before="0" w:after="160" w:line="360" w:lineRule="auto"/>
        <w:ind w:left="1080"/>
        <w:jc w:val="both"/>
        <w:rPr>
          <w:color w:val="0B9CB7" w:themeColor="accent3" w:themeTint="BF"/>
          <w:szCs w:val="24"/>
        </w:rPr>
      </w:pPr>
      <w:r w:rsidRPr="00BE1493">
        <w:rPr>
          <w:szCs w:val="24"/>
        </w:rPr>
        <w:t>Programer se prijavljuje na konkurs za koji je dobio zahtev.</w:t>
      </w:r>
    </w:p>
    <w:p w14:paraId="64014252" w14:textId="77777777" w:rsidR="00C409B1" w:rsidRDefault="00965315" w:rsidP="007422F7">
      <w:pPr>
        <w:pStyle w:val="ListParagraph"/>
        <w:numPr>
          <w:ilvl w:val="3"/>
          <w:numId w:val="19"/>
        </w:numPr>
        <w:spacing w:before="0" w:after="160" w:line="256" w:lineRule="auto"/>
        <w:rPr>
          <w:color w:val="0B9CB7" w:themeColor="accent3" w:themeTint="BF"/>
          <w:sz w:val="28"/>
          <w:szCs w:val="28"/>
        </w:rPr>
      </w:pPr>
      <w:r w:rsidRPr="00C2746D">
        <w:rPr>
          <w:color w:val="6699FF"/>
          <w:sz w:val="28"/>
          <w:szCs w:val="28"/>
        </w:rPr>
        <w:t xml:space="preserve"> </w:t>
      </w:r>
      <w:r w:rsidRPr="00D74313">
        <w:rPr>
          <w:color w:val="0B9CB7" w:themeColor="accent3" w:themeTint="BF"/>
          <w:sz w:val="28"/>
          <w:szCs w:val="28"/>
        </w:rPr>
        <w:t>Prijava na konkurs preko pretrage</w:t>
      </w:r>
    </w:p>
    <w:p w14:paraId="06EB6A4C" w14:textId="1F5A42CB" w:rsidR="00965315" w:rsidRPr="00BE1493" w:rsidRDefault="00965315" w:rsidP="00BE1493">
      <w:pPr>
        <w:spacing w:before="0" w:after="160" w:line="360" w:lineRule="auto"/>
        <w:ind w:left="1080"/>
        <w:jc w:val="both"/>
        <w:rPr>
          <w:color w:val="0B9CB7" w:themeColor="accent3" w:themeTint="BF"/>
          <w:szCs w:val="24"/>
        </w:rPr>
      </w:pPr>
      <w:r w:rsidRPr="00BE1493">
        <w:rPr>
          <w:szCs w:val="24"/>
        </w:rPr>
        <w:t>Programer se prijavljuje na konkurs putem pretrage konkursa.</w:t>
      </w:r>
    </w:p>
    <w:p w14:paraId="1059A082" w14:textId="11E87099" w:rsidR="00965315" w:rsidRPr="00891ED0" w:rsidRDefault="0091268C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891ED0">
        <w:rPr>
          <w:color w:val="2A5E68" w:themeColor="background2" w:themeShade="80"/>
          <w:sz w:val="28"/>
          <w:szCs w:val="28"/>
        </w:rPr>
        <w:t>Reš</w:t>
      </w:r>
      <w:r w:rsidR="00965315" w:rsidRPr="00891ED0">
        <w:rPr>
          <w:color w:val="2A5E68" w:themeColor="background2" w:themeShade="80"/>
          <w:sz w:val="28"/>
          <w:szCs w:val="28"/>
        </w:rPr>
        <w:t>avanje problema</w:t>
      </w:r>
    </w:p>
    <w:p w14:paraId="6F6AC6E8" w14:textId="4986AD34" w:rsidR="00856A37" w:rsidRPr="00BE1493" w:rsidRDefault="00965315" w:rsidP="00BE1493">
      <w:pPr>
        <w:spacing w:line="360" w:lineRule="auto"/>
        <w:ind w:left="720"/>
        <w:jc w:val="both"/>
        <w:rPr>
          <w:szCs w:val="24"/>
        </w:rPr>
      </w:pPr>
      <w:r w:rsidRPr="00BE1493">
        <w:rPr>
          <w:szCs w:val="24"/>
        </w:rPr>
        <w:t xml:space="preserve">Nakon </w:t>
      </w:r>
      <w:r w:rsidR="00BF6F3E" w:rsidRPr="00BE1493">
        <w:rPr>
          <w:szCs w:val="24"/>
        </w:rPr>
        <w:t xml:space="preserve">što </w:t>
      </w:r>
      <w:r w:rsidRPr="00BE1493">
        <w:rPr>
          <w:szCs w:val="24"/>
        </w:rPr>
        <w:t>dob</w:t>
      </w:r>
      <w:r w:rsidR="00BF6F3E" w:rsidRPr="00BE1493">
        <w:rPr>
          <w:szCs w:val="24"/>
        </w:rPr>
        <w:t>ije zadatak od tim lidera on može da ga reš</w:t>
      </w:r>
      <w:r w:rsidRPr="00BE1493">
        <w:rPr>
          <w:szCs w:val="24"/>
        </w:rPr>
        <w:t>ava</w:t>
      </w:r>
      <w:r w:rsidR="00856A37" w:rsidRPr="00BE1493">
        <w:rPr>
          <w:szCs w:val="24"/>
        </w:rPr>
        <w:t>. Menadžer bi postavljao zadatke za svakog programere,</w:t>
      </w:r>
      <w:r w:rsidR="00A13804" w:rsidRPr="00BE1493">
        <w:rPr>
          <w:szCs w:val="24"/>
        </w:rPr>
        <w:t xml:space="preserve"> i </w:t>
      </w:r>
      <w:r w:rsidR="00856A37" w:rsidRPr="00BE1493">
        <w:rPr>
          <w:szCs w:val="24"/>
        </w:rPr>
        <w:t>ti zadaci bi bili vidljivi svima, ali okvir teksta zadatka bi bio u boji programera kome je namjenjen, n</w:t>
      </w:r>
      <w:r w:rsidR="00452374" w:rsidRPr="00BE1493">
        <w:rPr>
          <w:szCs w:val="24"/>
        </w:rPr>
        <w:t>akon izrade tog zadatka, progra</w:t>
      </w:r>
      <w:r w:rsidR="00856A37" w:rsidRPr="00BE1493">
        <w:rPr>
          <w:szCs w:val="24"/>
        </w:rPr>
        <w:t>mer bi mogao da ga premjeti u listu za testiranje, pa iz nje u listu završenih</w:t>
      </w:r>
      <w:r w:rsidR="00BE1493">
        <w:rPr>
          <w:szCs w:val="24"/>
        </w:rPr>
        <w:t>.</w:t>
      </w:r>
    </w:p>
    <w:p w14:paraId="07EF0B1E" w14:textId="77777777" w:rsidR="004B3FF1" w:rsidRDefault="00965315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891ED0">
        <w:rPr>
          <w:color w:val="2A5E68" w:themeColor="background2" w:themeShade="80"/>
          <w:sz w:val="28"/>
          <w:szCs w:val="28"/>
        </w:rPr>
        <w:t>Upload-ovanje</w:t>
      </w:r>
    </w:p>
    <w:p w14:paraId="63EEEEF8" w14:textId="7205026D" w:rsidR="00465890" w:rsidRPr="0076301A" w:rsidRDefault="00C1750D" w:rsidP="0076301A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6301A">
        <w:rPr>
          <w:szCs w:val="24"/>
        </w:rPr>
        <w:t xml:space="preserve">Upload zadatka može da vrši svaki programer u zajednički folder na server, pri čemu izmenu može da </w:t>
      </w:r>
      <w:r w:rsidR="00932619" w:rsidRPr="0076301A">
        <w:rPr>
          <w:szCs w:val="24"/>
        </w:rPr>
        <w:t>izmjenjuje</w:t>
      </w:r>
      <w:r w:rsidR="00965315" w:rsidRPr="0076301A">
        <w:rPr>
          <w:szCs w:val="24"/>
        </w:rPr>
        <w:t xml:space="preserve"> onaj koji ga je</w:t>
      </w:r>
      <w:r w:rsidR="00A13804" w:rsidRPr="0076301A">
        <w:rPr>
          <w:szCs w:val="24"/>
        </w:rPr>
        <w:t xml:space="preserve"> i </w:t>
      </w:r>
      <w:r w:rsidR="00965315" w:rsidRPr="0076301A">
        <w:rPr>
          <w:szCs w:val="24"/>
        </w:rPr>
        <w:t>uploado</w:t>
      </w:r>
      <w:r w:rsidRPr="0076301A">
        <w:rPr>
          <w:szCs w:val="24"/>
        </w:rPr>
        <w:t>vao, dok drugi mogu samo da ga č</w:t>
      </w:r>
      <w:r w:rsidR="00965315" w:rsidRPr="0076301A">
        <w:rPr>
          <w:szCs w:val="24"/>
        </w:rPr>
        <w:t>itaju</w:t>
      </w:r>
      <w:r w:rsidR="00932619" w:rsidRPr="0076301A">
        <w:rPr>
          <w:szCs w:val="24"/>
        </w:rPr>
        <w:t>. Ova prava pristupa bi mogla da se mjenjaju</w:t>
      </w:r>
      <w:r w:rsidR="00856A37" w:rsidRPr="0076301A">
        <w:rPr>
          <w:szCs w:val="24"/>
        </w:rPr>
        <w:t xml:space="preserve"> po potrebi</w:t>
      </w:r>
      <w:r w:rsidR="00965315" w:rsidRPr="0076301A">
        <w:rPr>
          <w:szCs w:val="24"/>
        </w:rPr>
        <w:t>.</w:t>
      </w:r>
      <w:r w:rsidR="00932619" w:rsidRPr="0076301A">
        <w:rPr>
          <w:szCs w:val="24"/>
        </w:rPr>
        <w:t xml:space="preserve"> Nakon završetka projekta, pogrammer ne bi  više moga imati pristup datom projektu.</w:t>
      </w:r>
    </w:p>
    <w:p w14:paraId="52C5B75F" w14:textId="77777777" w:rsidR="004B3FF1" w:rsidRDefault="00C1750D" w:rsidP="007422F7">
      <w:pPr>
        <w:pStyle w:val="ListParagraph"/>
        <w:numPr>
          <w:ilvl w:val="2"/>
          <w:numId w:val="19"/>
        </w:numPr>
        <w:spacing w:before="0" w:after="160" w:line="256" w:lineRule="auto"/>
        <w:outlineLvl w:val="2"/>
        <w:rPr>
          <w:color w:val="2A5E68" w:themeColor="background2" w:themeShade="80"/>
          <w:sz w:val="28"/>
          <w:szCs w:val="28"/>
        </w:rPr>
      </w:pPr>
      <w:r w:rsidRPr="00891ED0">
        <w:rPr>
          <w:color w:val="2A5E68" w:themeColor="background2" w:themeShade="80"/>
          <w:sz w:val="28"/>
          <w:szCs w:val="28"/>
        </w:rPr>
        <w:t>Prać</w:t>
      </w:r>
      <w:r w:rsidR="00965315" w:rsidRPr="00891ED0">
        <w:rPr>
          <w:color w:val="2A5E68" w:themeColor="background2" w:themeShade="80"/>
          <w:sz w:val="28"/>
          <w:szCs w:val="28"/>
        </w:rPr>
        <w:t>enje napretka</w:t>
      </w:r>
    </w:p>
    <w:p w14:paraId="16D4362B" w14:textId="5491CB98" w:rsidR="00C07D79" w:rsidRPr="0076301A" w:rsidRDefault="00C1750D" w:rsidP="0076301A">
      <w:pPr>
        <w:spacing w:before="0" w:after="160" w:line="360" w:lineRule="auto"/>
        <w:ind w:left="720"/>
        <w:jc w:val="both"/>
        <w:rPr>
          <w:color w:val="2A5E68" w:themeColor="background2" w:themeShade="80"/>
          <w:szCs w:val="24"/>
        </w:rPr>
      </w:pPr>
      <w:r w:rsidRPr="0076301A">
        <w:rPr>
          <w:szCs w:val="24"/>
        </w:rPr>
        <w:t>Programer mož</w:t>
      </w:r>
      <w:r w:rsidR="00965315" w:rsidRPr="0076301A">
        <w:rPr>
          <w:szCs w:val="24"/>
        </w:rPr>
        <w:t>e da vidi svoj napredatak: koliko je sati proveo na kojim funkcionalnostima</w:t>
      </w:r>
      <w:r w:rsidR="00A13804" w:rsidRPr="0076301A">
        <w:rPr>
          <w:szCs w:val="24"/>
        </w:rPr>
        <w:t xml:space="preserve"> i </w:t>
      </w:r>
      <w:r w:rsidR="00965315" w:rsidRPr="0076301A">
        <w:rPr>
          <w:szCs w:val="24"/>
        </w:rPr>
        <w:t>na kojim projketima.</w:t>
      </w:r>
      <w:r w:rsidR="00856A37" w:rsidRPr="0076301A">
        <w:rPr>
          <w:szCs w:val="24"/>
        </w:rPr>
        <w:t xml:space="preserve"> Mogao bi da zatrazi</w:t>
      </w:r>
      <w:r w:rsidR="00A13804" w:rsidRPr="0076301A">
        <w:rPr>
          <w:szCs w:val="24"/>
        </w:rPr>
        <w:t xml:space="preserve"> i </w:t>
      </w:r>
      <w:r w:rsidR="00856A37" w:rsidRPr="0076301A">
        <w:rPr>
          <w:szCs w:val="24"/>
        </w:rPr>
        <w:t>da mu se iscrtaju razni grafovi, na kojima bi mogao vidjeti razne statistike.</w:t>
      </w:r>
    </w:p>
    <w:p w14:paraId="443A0E38" w14:textId="77777777" w:rsidR="000B6F12" w:rsidRDefault="000B6F12" w:rsidP="00CE4B50">
      <w:pPr>
        <w:pStyle w:val="ListParagraph"/>
        <w:ind w:left="1800"/>
        <w:rPr>
          <w:szCs w:val="24"/>
        </w:rPr>
      </w:pPr>
    </w:p>
    <w:p w14:paraId="0240431A" w14:textId="77777777" w:rsidR="000B6F12" w:rsidRDefault="000B6F12" w:rsidP="00CE4B50">
      <w:pPr>
        <w:pStyle w:val="ListParagraph"/>
        <w:ind w:left="1800"/>
        <w:rPr>
          <w:szCs w:val="24"/>
        </w:rPr>
      </w:pPr>
    </w:p>
    <w:p w14:paraId="077B363E" w14:textId="166468C1" w:rsidR="00CF4279" w:rsidRDefault="004C5DCD" w:rsidP="007422F7">
      <w:pPr>
        <w:pStyle w:val="ListParagraph"/>
        <w:numPr>
          <w:ilvl w:val="1"/>
          <w:numId w:val="19"/>
        </w:numPr>
        <w:outlineLvl w:val="1"/>
        <w:rPr>
          <w:color w:val="B2540E" w:themeColor="accent6" w:themeShade="BF"/>
          <w:sz w:val="32"/>
          <w:szCs w:val="32"/>
        </w:rPr>
      </w:pPr>
      <w:r w:rsidRPr="00A94E68">
        <w:rPr>
          <w:color w:val="B2540E" w:themeColor="accent6" w:themeShade="BF"/>
          <w:sz w:val="32"/>
          <w:szCs w:val="32"/>
        </w:rPr>
        <w:t>Funkcionalnosti administratora</w:t>
      </w:r>
    </w:p>
    <w:p w14:paraId="25136CE9" w14:textId="77777777" w:rsidR="00CF4279" w:rsidRPr="00CF4279" w:rsidRDefault="00CF4279" w:rsidP="00CF4279"/>
    <w:p w14:paraId="05B17146" w14:textId="7A8B442C" w:rsidR="00A94E68" w:rsidRPr="00CF4279" w:rsidRDefault="00CF4279" w:rsidP="007422F7">
      <w:pPr>
        <w:pStyle w:val="ListParagraph"/>
        <w:numPr>
          <w:ilvl w:val="2"/>
          <w:numId w:val="19"/>
        </w:numPr>
        <w:outlineLvl w:val="2"/>
        <w:rPr>
          <w:color w:val="2A5E68" w:themeColor="background2" w:themeShade="80"/>
          <w:sz w:val="28"/>
          <w:szCs w:val="28"/>
        </w:rPr>
      </w:pPr>
      <w:r w:rsidRPr="00CF4279">
        <w:rPr>
          <w:color w:val="2A5E68" w:themeColor="background2" w:themeShade="80"/>
          <w:sz w:val="28"/>
          <w:szCs w:val="28"/>
        </w:rPr>
        <w:t>Registruje nove korisnike</w:t>
      </w:r>
    </w:p>
    <w:p w14:paraId="236BD306" w14:textId="403AE5BE" w:rsidR="00CF4279" w:rsidRPr="0048334C" w:rsidRDefault="00CF4279" w:rsidP="0048334C">
      <w:pPr>
        <w:ind w:firstLine="720"/>
        <w:jc w:val="both"/>
        <w:rPr>
          <w:szCs w:val="24"/>
        </w:rPr>
      </w:pPr>
      <w:r w:rsidRPr="0048334C">
        <w:rPr>
          <w:szCs w:val="24"/>
        </w:rPr>
        <w:t>Može da registruje nove klijente, menadžere</w:t>
      </w:r>
      <w:r w:rsidR="00A13804" w:rsidRPr="0048334C">
        <w:rPr>
          <w:szCs w:val="24"/>
        </w:rPr>
        <w:t xml:space="preserve"> i </w:t>
      </w:r>
      <w:r w:rsidRPr="0048334C">
        <w:rPr>
          <w:szCs w:val="24"/>
        </w:rPr>
        <w:t>programere.</w:t>
      </w:r>
    </w:p>
    <w:p w14:paraId="685D6954" w14:textId="12BDDB38" w:rsidR="00CF4279" w:rsidRPr="003D330E" w:rsidRDefault="00CF4279" w:rsidP="007422F7">
      <w:pPr>
        <w:pStyle w:val="ListParagraph"/>
        <w:numPr>
          <w:ilvl w:val="2"/>
          <w:numId w:val="19"/>
        </w:numPr>
        <w:outlineLvl w:val="2"/>
        <w:rPr>
          <w:color w:val="2A5E68" w:themeColor="background2" w:themeShade="80"/>
          <w:sz w:val="28"/>
          <w:szCs w:val="28"/>
        </w:rPr>
      </w:pPr>
      <w:r w:rsidRPr="003D330E">
        <w:rPr>
          <w:color w:val="2A5E68" w:themeColor="background2" w:themeShade="80"/>
          <w:sz w:val="28"/>
          <w:szCs w:val="28"/>
        </w:rPr>
        <w:t>Briše korisnike</w:t>
      </w:r>
    </w:p>
    <w:p w14:paraId="261BC769" w14:textId="5D05257A" w:rsidR="00CF4279" w:rsidRPr="0048334C" w:rsidRDefault="00CF4279" w:rsidP="0048334C">
      <w:pPr>
        <w:ind w:left="720"/>
        <w:jc w:val="both"/>
        <w:rPr>
          <w:szCs w:val="24"/>
        </w:rPr>
      </w:pPr>
      <w:r w:rsidRPr="0048334C">
        <w:rPr>
          <w:szCs w:val="24"/>
        </w:rPr>
        <w:t>Može da orbiše klijent, menadžere</w:t>
      </w:r>
      <w:r w:rsidR="00A13804" w:rsidRPr="0048334C">
        <w:rPr>
          <w:szCs w:val="24"/>
        </w:rPr>
        <w:t xml:space="preserve"> i </w:t>
      </w:r>
      <w:r w:rsidRPr="0048334C">
        <w:rPr>
          <w:szCs w:val="24"/>
        </w:rPr>
        <w:t>programere.</w:t>
      </w:r>
    </w:p>
    <w:p w14:paraId="32BB1D98" w14:textId="77777777" w:rsidR="005B2391" w:rsidRDefault="005B2391" w:rsidP="002F1A9B">
      <w:pPr>
        <w:rPr>
          <w:color w:val="auto"/>
          <w:szCs w:val="24"/>
        </w:rPr>
      </w:pPr>
    </w:p>
    <w:p w14:paraId="4F6B147A" w14:textId="77777777" w:rsidR="005B2391" w:rsidRDefault="005B2391" w:rsidP="002F1A9B">
      <w:pPr>
        <w:rPr>
          <w:color w:val="auto"/>
          <w:szCs w:val="24"/>
        </w:rPr>
      </w:pPr>
    </w:p>
    <w:p w14:paraId="59FD785E" w14:textId="77777777" w:rsidR="005B2391" w:rsidRDefault="005B2391" w:rsidP="002F1A9B">
      <w:pPr>
        <w:rPr>
          <w:color w:val="auto"/>
          <w:szCs w:val="24"/>
        </w:rPr>
      </w:pPr>
    </w:p>
    <w:p w14:paraId="4402A4B9" w14:textId="77777777" w:rsidR="00784877" w:rsidRDefault="00784877" w:rsidP="002F1A9B">
      <w:pPr>
        <w:rPr>
          <w:color w:val="auto"/>
          <w:szCs w:val="24"/>
        </w:rPr>
      </w:pPr>
    </w:p>
    <w:p w14:paraId="347635F5" w14:textId="77777777" w:rsidR="00784877" w:rsidRDefault="00784877" w:rsidP="002F1A9B">
      <w:pPr>
        <w:rPr>
          <w:color w:val="auto"/>
          <w:szCs w:val="24"/>
        </w:rPr>
      </w:pPr>
    </w:p>
    <w:p w14:paraId="3600CF4C" w14:textId="77777777" w:rsidR="00784877" w:rsidRDefault="00784877" w:rsidP="002F1A9B">
      <w:pPr>
        <w:rPr>
          <w:color w:val="auto"/>
          <w:szCs w:val="24"/>
        </w:rPr>
      </w:pPr>
    </w:p>
    <w:p w14:paraId="581D6189" w14:textId="77777777" w:rsidR="00784877" w:rsidRDefault="00784877" w:rsidP="002F1A9B">
      <w:pPr>
        <w:rPr>
          <w:color w:val="auto"/>
          <w:szCs w:val="24"/>
        </w:rPr>
      </w:pPr>
    </w:p>
    <w:p w14:paraId="7A33B72F" w14:textId="77777777" w:rsidR="00784877" w:rsidRDefault="00784877" w:rsidP="002F1A9B">
      <w:pPr>
        <w:rPr>
          <w:color w:val="auto"/>
          <w:szCs w:val="24"/>
        </w:rPr>
      </w:pPr>
    </w:p>
    <w:p w14:paraId="2D076DED" w14:textId="77777777" w:rsidR="00784877" w:rsidRDefault="00784877" w:rsidP="002F1A9B">
      <w:pPr>
        <w:rPr>
          <w:color w:val="auto"/>
          <w:szCs w:val="24"/>
        </w:rPr>
      </w:pPr>
    </w:p>
    <w:p w14:paraId="1110EDA6" w14:textId="77777777" w:rsidR="00784877" w:rsidRDefault="00784877" w:rsidP="002F1A9B">
      <w:pPr>
        <w:rPr>
          <w:color w:val="auto"/>
          <w:szCs w:val="24"/>
        </w:rPr>
      </w:pPr>
    </w:p>
    <w:p w14:paraId="5179B6E5" w14:textId="77777777" w:rsidR="00784877" w:rsidRDefault="00784877" w:rsidP="002F1A9B">
      <w:pPr>
        <w:rPr>
          <w:color w:val="auto"/>
          <w:szCs w:val="24"/>
        </w:rPr>
      </w:pPr>
    </w:p>
    <w:p w14:paraId="456A54DE" w14:textId="77777777" w:rsidR="00784877" w:rsidRDefault="00784877" w:rsidP="002F1A9B">
      <w:pPr>
        <w:rPr>
          <w:color w:val="auto"/>
          <w:szCs w:val="24"/>
        </w:rPr>
      </w:pPr>
    </w:p>
    <w:p w14:paraId="1B46B526" w14:textId="77777777" w:rsidR="00784877" w:rsidRDefault="00784877" w:rsidP="002F1A9B">
      <w:pPr>
        <w:rPr>
          <w:color w:val="auto"/>
          <w:szCs w:val="24"/>
        </w:rPr>
      </w:pPr>
    </w:p>
    <w:p w14:paraId="02A026E2" w14:textId="77777777" w:rsidR="00784877" w:rsidRDefault="00784877" w:rsidP="002F1A9B">
      <w:pPr>
        <w:rPr>
          <w:color w:val="auto"/>
          <w:szCs w:val="24"/>
        </w:rPr>
      </w:pPr>
    </w:p>
    <w:p w14:paraId="550068CB" w14:textId="77777777" w:rsidR="00784877" w:rsidRDefault="00784877" w:rsidP="002F1A9B">
      <w:pPr>
        <w:rPr>
          <w:color w:val="auto"/>
          <w:szCs w:val="24"/>
        </w:rPr>
      </w:pPr>
    </w:p>
    <w:p w14:paraId="0BC11289" w14:textId="77777777" w:rsidR="00784877" w:rsidRDefault="00784877" w:rsidP="002F1A9B">
      <w:pPr>
        <w:rPr>
          <w:color w:val="auto"/>
          <w:szCs w:val="24"/>
        </w:rPr>
      </w:pPr>
    </w:p>
    <w:p w14:paraId="08F0D3A3" w14:textId="77777777" w:rsidR="00784877" w:rsidRDefault="00784877" w:rsidP="002F1A9B">
      <w:pPr>
        <w:rPr>
          <w:color w:val="auto"/>
          <w:szCs w:val="24"/>
        </w:rPr>
      </w:pPr>
    </w:p>
    <w:p w14:paraId="1D2374C4" w14:textId="77777777" w:rsidR="00784877" w:rsidRDefault="00784877" w:rsidP="002F1A9B">
      <w:pPr>
        <w:rPr>
          <w:color w:val="auto"/>
          <w:szCs w:val="24"/>
        </w:rPr>
      </w:pPr>
    </w:p>
    <w:p w14:paraId="744336FA" w14:textId="77777777" w:rsidR="00784877" w:rsidRDefault="00784877" w:rsidP="002F1A9B">
      <w:pPr>
        <w:rPr>
          <w:color w:val="auto"/>
          <w:szCs w:val="24"/>
        </w:rPr>
      </w:pPr>
    </w:p>
    <w:p w14:paraId="51A1025D" w14:textId="77777777" w:rsidR="00784877" w:rsidRDefault="00784877" w:rsidP="002F1A9B">
      <w:pPr>
        <w:rPr>
          <w:color w:val="auto"/>
          <w:szCs w:val="24"/>
        </w:rPr>
      </w:pPr>
    </w:p>
    <w:p w14:paraId="64D63D8D" w14:textId="77777777" w:rsidR="00784877" w:rsidRPr="002F1A9B" w:rsidRDefault="00784877" w:rsidP="002F1A9B">
      <w:pPr>
        <w:rPr>
          <w:color w:val="auto"/>
          <w:szCs w:val="24"/>
        </w:rPr>
      </w:pPr>
    </w:p>
    <w:p w14:paraId="49E44558" w14:textId="06BD8711" w:rsidR="00DE65A2" w:rsidRDefault="000F2F12" w:rsidP="007422F7">
      <w:pPr>
        <w:pStyle w:val="Heading1"/>
        <w:numPr>
          <w:ilvl w:val="0"/>
          <w:numId w:val="19"/>
        </w:numPr>
      </w:pPr>
      <w:bookmarkStart w:id="7" w:name="_Toc66824535"/>
      <w:r>
        <w:lastRenderedPageBreak/>
        <w:t>Pretpostavke</w:t>
      </w:r>
      <w:r w:rsidR="00A13804">
        <w:t xml:space="preserve"> i </w:t>
      </w:r>
      <w:r>
        <w:t>ograničenja</w:t>
      </w:r>
      <w:bookmarkEnd w:id="7"/>
    </w:p>
    <w:p w14:paraId="76053C0A" w14:textId="00BD826C" w:rsidR="00B72BC4" w:rsidRPr="00BC7B07" w:rsidRDefault="00B72BC4" w:rsidP="00BC7B07">
      <w:pPr>
        <w:spacing w:before="0" w:after="0" w:line="360" w:lineRule="auto"/>
        <w:jc w:val="both"/>
        <w:rPr>
          <w:szCs w:val="24"/>
        </w:rPr>
      </w:pPr>
      <w:r w:rsidRPr="00BC7B07">
        <w:rPr>
          <w:szCs w:val="24"/>
        </w:rPr>
        <w:t>Sistem treba projektovati tako da rad svih kategorija korisnika bude što jednostavniji, da bude maksimalno automatizovan</w:t>
      </w:r>
      <w:r w:rsidR="00A13804" w:rsidRPr="00BC7B07">
        <w:rPr>
          <w:szCs w:val="24"/>
        </w:rPr>
        <w:t xml:space="preserve"> i </w:t>
      </w:r>
      <w:r w:rsidRPr="00BC7B07">
        <w:rPr>
          <w:szCs w:val="24"/>
        </w:rPr>
        <w:t>da obaveštava korisnike o svim greškama pri radu.</w:t>
      </w:r>
    </w:p>
    <w:p w14:paraId="41DD45C4" w14:textId="77777777" w:rsidR="00B72BC4" w:rsidRPr="00BC7B07" w:rsidRDefault="00B72BC4" w:rsidP="00BC7B07">
      <w:pPr>
        <w:spacing w:before="0" w:after="0" w:line="360" w:lineRule="auto"/>
        <w:jc w:val="both"/>
        <w:rPr>
          <w:szCs w:val="24"/>
        </w:rPr>
      </w:pPr>
    </w:p>
    <w:p w14:paraId="60CA586D" w14:textId="1E644D23" w:rsidR="00B72BC4" w:rsidRPr="00BC7B07" w:rsidRDefault="00B72BC4" w:rsidP="00BC7B07">
      <w:pPr>
        <w:spacing w:before="0" w:after="0" w:line="360" w:lineRule="auto"/>
        <w:jc w:val="both"/>
        <w:rPr>
          <w:szCs w:val="24"/>
        </w:rPr>
      </w:pPr>
      <w:r w:rsidRPr="00BC7B07">
        <w:rPr>
          <w:szCs w:val="24"/>
        </w:rPr>
        <w:t>Ukoliko neko od autorizovanih korisnika izgubi pristupne podatke, ne bi mogao dobiti nove, tj. ne bi mogao povratiti svoj novac.</w:t>
      </w:r>
    </w:p>
    <w:p w14:paraId="08F00CE9" w14:textId="77777777" w:rsidR="00B72BC4" w:rsidRPr="00BC7B07" w:rsidRDefault="00B72BC4" w:rsidP="00BC7B07">
      <w:pPr>
        <w:spacing w:before="0" w:after="0" w:line="360" w:lineRule="auto"/>
        <w:jc w:val="both"/>
        <w:rPr>
          <w:szCs w:val="24"/>
        </w:rPr>
      </w:pPr>
    </w:p>
    <w:p w14:paraId="501C85DD" w14:textId="382B587C" w:rsidR="00932619" w:rsidRPr="00BC7B07" w:rsidRDefault="00B72BC4" w:rsidP="00BC7B07">
      <w:pPr>
        <w:spacing w:before="0" w:after="0" w:line="360" w:lineRule="auto"/>
        <w:jc w:val="both"/>
        <w:rPr>
          <w:szCs w:val="24"/>
        </w:rPr>
      </w:pPr>
      <w:r w:rsidRPr="00BC7B07">
        <w:rPr>
          <w:szCs w:val="24"/>
        </w:rPr>
        <w:t>Ovaj projekat pomaže pri implementaciji veb aplikacije , ali ne</w:t>
      </w:r>
      <w:r w:rsidR="00A13804" w:rsidRPr="00BC7B07">
        <w:rPr>
          <w:szCs w:val="24"/>
        </w:rPr>
        <w:t xml:space="preserve"> i </w:t>
      </w:r>
      <w:r w:rsidRPr="00BC7B07">
        <w:rPr>
          <w:szCs w:val="24"/>
        </w:rPr>
        <w:t>za ostale faze.</w:t>
      </w:r>
    </w:p>
    <w:p w14:paraId="4939F918" w14:textId="071450B7" w:rsidR="00932619" w:rsidRPr="00BC7B07" w:rsidRDefault="00932619" w:rsidP="00BC7B07">
      <w:pPr>
        <w:spacing w:before="0" w:after="0" w:line="360" w:lineRule="auto"/>
        <w:jc w:val="both"/>
        <w:rPr>
          <w:szCs w:val="24"/>
        </w:rPr>
        <w:sectPr w:rsidR="00932619" w:rsidRPr="00BC7B07" w:rsidSect="00AC4859"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  <w:r w:rsidRPr="00BC7B07">
        <w:rPr>
          <w:szCs w:val="24"/>
        </w:rPr>
        <w:t>Korisnici moraju koristiti druge servise da bi obezbjedili uplatu nadoknade na svoje račune</w:t>
      </w:r>
      <w:r w:rsidR="00BC7B07" w:rsidRPr="00BC7B07">
        <w:rPr>
          <w:szCs w:val="24"/>
        </w:rPr>
        <w:t>.</w:t>
      </w:r>
    </w:p>
    <w:p w14:paraId="7A593A0C" w14:textId="3B902C91" w:rsidR="00026EAE" w:rsidRDefault="000F2F12" w:rsidP="002F1A9B">
      <w:pPr>
        <w:pStyle w:val="Heading1"/>
        <w:numPr>
          <w:ilvl w:val="0"/>
          <w:numId w:val="13"/>
        </w:numPr>
      </w:pPr>
      <w:bookmarkStart w:id="8" w:name="_Toc66824536"/>
      <w:r>
        <w:lastRenderedPageBreak/>
        <w:t>Kvalitet</w:t>
      </w:r>
      <w:bookmarkEnd w:id="8"/>
    </w:p>
    <w:p w14:paraId="68798365" w14:textId="20633263" w:rsidR="001D4566" w:rsidRPr="006D7CD8" w:rsidRDefault="001D4566" w:rsidP="006D7CD8">
      <w:pPr>
        <w:pStyle w:val="ListBullet"/>
        <w:numPr>
          <w:ilvl w:val="0"/>
          <w:numId w:val="0"/>
        </w:numPr>
        <w:spacing w:line="360" w:lineRule="auto"/>
        <w:ind w:left="340"/>
        <w:jc w:val="both"/>
        <w:rPr>
          <w:szCs w:val="24"/>
        </w:rPr>
      </w:pPr>
      <w:r w:rsidRPr="006D7CD8">
        <w:rPr>
          <w:szCs w:val="24"/>
        </w:rPr>
        <w:t>Potrebno je izvršiti testuranje metodom crne kutije svih gore navedenih funkcionalnosti, te izvršiti testiranje kapaciteta, brzine odziva, otpornost na greške (pogotovo slanje pozivnica</w:t>
      </w:r>
      <w:r w:rsidR="00A13804" w:rsidRPr="006D7CD8">
        <w:rPr>
          <w:szCs w:val="24"/>
        </w:rPr>
        <w:t xml:space="preserve"> i </w:t>
      </w:r>
      <w:r w:rsidRPr="006D7CD8">
        <w:rPr>
          <w:szCs w:val="24"/>
        </w:rPr>
        <w:t>prijava na konkurs programera koji su već u timu)</w:t>
      </w:r>
      <w:r w:rsidR="00A13804" w:rsidRPr="006D7CD8">
        <w:rPr>
          <w:szCs w:val="24"/>
        </w:rPr>
        <w:t xml:space="preserve"> i </w:t>
      </w:r>
      <w:r w:rsidRPr="006D7CD8">
        <w:rPr>
          <w:szCs w:val="24"/>
        </w:rPr>
        <w:t>voditi računa o konzistentnosti</w:t>
      </w:r>
      <w:r w:rsidR="00A13804" w:rsidRPr="006D7CD8">
        <w:rPr>
          <w:szCs w:val="24"/>
        </w:rPr>
        <w:t xml:space="preserve"> i </w:t>
      </w:r>
      <w:r w:rsidRPr="006D7CD8">
        <w:rPr>
          <w:szCs w:val="24"/>
        </w:rPr>
        <w:t>načinu upravljanja podacima u bazi.</w:t>
      </w:r>
    </w:p>
    <w:p w14:paraId="221F8139" w14:textId="77777777" w:rsidR="001D4566" w:rsidRPr="00E237E8" w:rsidRDefault="001D4566" w:rsidP="00026EAE">
      <w:pPr>
        <w:pStyle w:val="ListBullet"/>
        <w:numPr>
          <w:ilvl w:val="0"/>
          <w:numId w:val="0"/>
        </w:numPr>
        <w:ind w:left="340" w:hanging="340"/>
        <w:sectPr w:rsidR="001D4566" w:rsidRPr="00E237E8" w:rsidSect="00AC4859">
          <w:pgSz w:w="12240" w:h="15840" w:code="1"/>
          <w:pgMar w:top="2160" w:right="1080" w:bottom="720" w:left="1080" w:header="648" w:footer="432" w:gutter="0"/>
          <w:cols w:space="708"/>
          <w:docGrid w:linePitch="360"/>
        </w:sectPr>
      </w:pPr>
    </w:p>
    <w:p w14:paraId="4C14E514" w14:textId="281106F5" w:rsidR="00026EAE" w:rsidRDefault="000F2F12" w:rsidP="002F1A9B">
      <w:pPr>
        <w:pStyle w:val="Heading1"/>
        <w:numPr>
          <w:ilvl w:val="0"/>
          <w:numId w:val="12"/>
        </w:numPr>
      </w:pPr>
      <w:bookmarkStart w:id="9" w:name="_Toc66824537"/>
      <w:r>
        <w:lastRenderedPageBreak/>
        <w:t>Nefunkcionalni zahtjevi</w:t>
      </w:r>
      <w:bookmarkEnd w:id="9"/>
    </w:p>
    <w:p w14:paraId="26B1519F" w14:textId="6DE927A1" w:rsidR="00CB2EE6" w:rsidRPr="008118CE" w:rsidRDefault="00CB2EE6" w:rsidP="0092606F">
      <w:pPr>
        <w:pStyle w:val="Heading2"/>
        <w:ind w:left="360"/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</w:pPr>
      <w:r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7.1</w:t>
      </w:r>
      <w:r w:rsidR="004603D3"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.</w:t>
      </w:r>
      <w:r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 xml:space="preserve"> Sistemski zahtevi</w:t>
      </w:r>
    </w:p>
    <w:p w14:paraId="31C39AF2" w14:textId="4805902A" w:rsidR="00CB2EE6" w:rsidRPr="0092606F" w:rsidRDefault="00CB2EE6" w:rsidP="0092606F">
      <w:pPr>
        <w:pStyle w:val="BodyTextIndent"/>
        <w:spacing w:line="360" w:lineRule="auto"/>
        <w:ind w:left="360"/>
        <w:jc w:val="both"/>
      </w:pPr>
      <w:r w:rsidRPr="0092606F">
        <w:t>Za funkcionisanje sistema neophodno je da server ima instaliran PHP</w:t>
      </w:r>
      <w:r w:rsidR="00A13804" w:rsidRPr="0092606F">
        <w:t xml:space="preserve"> i </w:t>
      </w:r>
      <w:r w:rsidRPr="0092606F">
        <w:t>MySQL bazu podataka. Zbog korišnja HTML tehnologije, neophodno je obeybediti kompatibilnost sa najvažnijim internet-pregledačima,</w:t>
      </w:r>
      <w:r w:rsidR="00A13804" w:rsidRPr="0092606F">
        <w:t xml:space="preserve"> i </w:t>
      </w:r>
      <w:r w:rsidRPr="0092606F">
        <w:t>njihovim skorijim verzijama.</w:t>
      </w:r>
    </w:p>
    <w:p w14:paraId="61A1ECBB" w14:textId="77777777" w:rsidR="009E562A" w:rsidRPr="00CB2EE6" w:rsidRDefault="009E562A" w:rsidP="00CB2EE6">
      <w:pPr>
        <w:pStyle w:val="BodyTextIndent"/>
        <w:rPr>
          <w:lang w:val="sr-Latn-RS"/>
        </w:rPr>
      </w:pPr>
    </w:p>
    <w:p w14:paraId="59C6A04B" w14:textId="24A2342A" w:rsidR="00CB2EE6" w:rsidRPr="008118CE" w:rsidRDefault="00CB2EE6" w:rsidP="0092606F">
      <w:pPr>
        <w:pStyle w:val="Heading2"/>
        <w:ind w:left="360"/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</w:pPr>
      <w:r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7.2</w:t>
      </w:r>
      <w:r w:rsidR="004603D3"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>.</w:t>
      </w:r>
      <w:r w:rsidRPr="008118CE">
        <w:rPr>
          <w:rFonts w:asciiTheme="minorHAnsi" w:hAnsiTheme="minorHAnsi" w:cstheme="minorHAnsi"/>
          <w:b w:val="0"/>
          <w:color w:val="B2540E" w:themeColor="accent6" w:themeShade="BF"/>
          <w:sz w:val="32"/>
          <w:szCs w:val="32"/>
        </w:rPr>
        <w:t xml:space="preserve"> Ostali zahtevi</w:t>
      </w:r>
    </w:p>
    <w:p w14:paraId="1C03B7A6" w14:textId="36A0C69F" w:rsidR="009E562A" w:rsidRPr="0092606F" w:rsidRDefault="009E562A" w:rsidP="0092606F">
      <w:pPr>
        <w:pStyle w:val="BodyTextIndent"/>
        <w:spacing w:line="360" w:lineRule="auto"/>
        <w:ind w:left="360"/>
        <w:jc w:val="both"/>
      </w:pPr>
      <w:r w:rsidRPr="0092606F">
        <w:t>Neophodno je obezbediti dinamičan odziv</w:t>
      </w:r>
      <w:r w:rsidR="00A13804" w:rsidRPr="0092606F">
        <w:t xml:space="preserve"> i </w:t>
      </w:r>
      <w:r w:rsidRPr="0092606F">
        <w:t>vizuelnu dinamičnost stranice. To bi se postiglo korišćenjem Ajax-a</w:t>
      </w:r>
      <w:r w:rsidR="00A13804" w:rsidRPr="0092606F">
        <w:t xml:space="preserve"> i </w:t>
      </w:r>
      <w:r w:rsidRPr="0092606F">
        <w:t>Javascript-a.</w:t>
      </w:r>
    </w:p>
    <w:p w14:paraId="29094FC3" w14:textId="77777777" w:rsidR="00B37B3B" w:rsidRDefault="00B37B3B" w:rsidP="00B37B3B">
      <w:pPr>
        <w:pStyle w:val="ListBullet"/>
        <w:numPr>
          <w:ilvl w:val="0"/>
          <w:numId w:val="0"/>
        </w:numPr>
        <w:ind w:left="340" w:hanging="340"/>
      </w:pPr>
    </w:p>
    <w:p w14:paraId="1E022BEB" w14:textId="08E823A3" w:rsidR="000F2F12" w:rsidRDefault="000F2F12" w:rsidP="00B37B3B">
      <w:pPr>
        <w:pStyle w:val="ListBullet"/>
        <w:numPr>
          <w:ilvl w:val="0"/>
          <w:numId w:val="0"/>
        </w:numPr>
        <w:ind w:left="340" w:hanging="340"/>
      </w:pPr>
    </w:p>
    <w:p w14:paraId="3CB8642F" w14:textId="0396703E" w:rsidR="000F2F12" w:rsidRDefault="000F2F12" w:rsidP="000F2F12">
      <w:pPr>
        <w:spacing w:before="0" w:after="160" w:line="259" w:lineRule="auto"/>
      </w:pPr>
      <w:r>
        <w:br w:type="page"/>
      </w:r>
    </w:p>
    <w:p w14:paraId="2B2EF581" w14:textId="5544821D" w:rsidR="000F2F12" w:rsidRDefault="00B55E45" w:rsidP="002F1A9B">
      <w:pPr>
        <w:pStyle w:val="Heading1"/>
        <w:numPr>
          <w:ilvl w:val="0"/>
          <w:numId w:val="11"/>
        </w:numPr>
      </w:pPr>
      <w:bookmarkStart w:id="10" w:name="_Toc66824538"/>
      <w:r>
        <w:lastRenderedPageBreak/>
        <w:t>Zahtjevi za korisničkom dokumentacijom</w:t>
      </w:r>
      <w:bookmarkEnd w:id="10"/>
    </w:p>
    <w:p w14:paraId="44D69770" w14:textId="793CDB21" w:rsidR="001A4F50" w:rsidRPr="001A4F50" w:rsidRDefault="001A4F50" w:rsidP="00A9007A">
      <w:pPr>
        <w:pStyle w:val="ListBullet"/>
        <w:numPr>
          <w:ilvl w:val="0"/>
          <w:numId w:val="0"/>
        </w:numPr>
        <w:ind w:left="340"/>
        <w:outlineLvl w:val="1"/>
        <w:rPr>
          <w:color w:val="B2540E" w:themeColor="accent6" w:themeShade="BF"/>
          <w:sz w:val="32"/>
          <w:szCs w:val="32"/>
        </w:rPr>
      </w:pPr>
      <w:r w:rsidRPr="001A4F50">
        <w:rPr>
          <w:color w:val="B2540E" w:themeColor="accent6" w:themeShade="BF"/>
          <w:sz w:val="32"/>
          <w:szCs w:val="32"/>
        </w:rPr>
        <w:t>8.1.</w:t>
      </w:r>
      <w:r w:rsidR="00F9564F">
        <w:rPr>
          <w:color w:val="B2540E" w:themeColor="accent6" w:themeShade="BF"/>
          <w:sz w:val="32"/>
          <w:szCs w:val="32"/>
        </w:rPr>
        <w:t xml:space="preserve"> Upustva korišć</w:t>
      </w:r>
      <w:r w:rsidRPr="001A4F50">
        <w:rPr>
          <w:color w:val="B2540E" w:themeColor="accent6" w:themeShade="BF"/>
          <w:sz w:val="32"/>
          <w:szCs w:val="32"/>
        </w:rPr>
        <w:t>enja sajta</w:t>
      </w:r>
    </w:p>
    <w:p w14:paraId="14A09267" w14:textId="0F0473B8" w:rsidR="001A4F50" w:rsidRPr="00805E7C" w:rsidRDefault="001A4F50" w:rsidP="00805E7C">
      <w:pPr>
        <w:pStyle w:val="ListBullet"/>
        <w:numPr>
          <w:ilvl w:val="0"/>
          <w:numId w:val="0"/>
        </w:numPr>
        <w:spacing w:line="360" w:lineRule="auto"/>
        <w:ind w:left="340"/>
        <w:jc w:val="both"/>
        <w:rPr>
          <w:szCs w:val="24"/>
        </w:rPr>
      </w:pPr>
      <w:r w:rsidRPr="00805E7C">
        <w:rPr>
          <w:szCs w:val="24"/>
        </w:rPr>
        <w:t>Potrebno</w:t>
      </w:r>
      <w:r w:rsidR="00D97FAA" w:rsidRPr="00805E7C">
        <w:rPr>
          <w:szCs w:val="24"/>
        </w:rPr>
        <w:t>:</w:t>
      </w:r>
    </w:p>
    <w:p w14:paraId="7B507396" w14:textId="6F1D35F5" w:rsidR="001A4F50" w:rsidRPr="00805E7C" w:rsidRDefault="001A4F50" w:rsidP="00805E7C">
      <w:pPr>
        <w:pStyle w:val="ListBullet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805E7C">
        <w:rPr>
          <w:szCs w:val="24"/>
        </w:rPr>
        <w:t>menadžerima za :</w:t>
      </w:r>
    </w:p>
    <w:p w14:paraId="586F3A33" w14:textId="77777777" w:rsidR="001A4F50" w:rsidRPr="00805E7C" w:rsidRDefault="001A4F50" w:rsidP="00805E7C">
      <w:pPr>
        <w:pStyle w:val="ListBullet"/>
        <w:numPr>
          <w:ilvl w:val="0"/>
          <w:numId w:val="0"/>
        </w:numPr>
        <w:spacing w:line="360" w:lineRule="auto"/>
        <w:ind w:left="680" w:firstLine="380"/>
        <w:jc w:val="both"/>
        <w:rPr>
          <w:szCs w:val="24"/>
        </w:rPr>
      </w:pPr>
      <w:r w:rsidRPr="00805E7C">
        <w:rPr>
          <w:szCs w:val="24"/>
        </w:rPr>
        <w:t>1. Pravljenje konkursa</w:t>
      </w:r>
    </w:p>
    <w:p w14:paraId="3E18A858" w14:textId="1BE27EA9" w:rsidR="001A4F50" w:rsidRPr="00805E7C" w:rsidRDefault="001A4F50" w:rsidP="00805E7C">
      <w:pPr>
        <w:pStyle w:val="ListBullet"/>
        <w:numPr>
          <w:ilvl w:val="0"/>
          <w:numId w:val="0"/>
        </w:numPr>
        <w:spacing w:line="360" w:lineRule="auto"/>
        <w:ind w:left="680" w:firstLine="380"/>
        <w:jc w:val="both"/>
        <w:rPr>
          <w:szCs w:val="24"/>
        </w:rPr>
      </w:pPr>
      <w:r w:rsidRPr="00805E7C">
        <w:rPr>
          <w:szCs w:val="24"/>
        </w:rPr>
        <w:t>2. Posta</w:t>
      </w:r>
      <w:r w:rsidR="00F9564F" w:rsidRPr="00805E7C">
        <w:rPr>
          <w:szCs w:val="24"/>
        </w:rPr>
        <w:t>vljanje zadataka po č</w:t>
      </w:r>
      <w:r w:rsidRPr="00805E7C">
        <w:rPr>
          <w:szCs w:val="24"/>
        </w:rPr>
        <w:t>lanovima</w:t>
      </w:r>
    </w:p>
    <w:p w14:paraId="52FF0E6F" w14:textId="77777777" w:rsidR="001A4F50" w:rsidRPr="00805E7C" w:rsidRDefault="001A4F50" w:rsidP="00805E7C">
      <w:pPr>
        <w:pStyle w:val="ListBullet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805E7C">
        <w:rPr>
          <w:szCs w:val="24"/>
        </w:rPr>
        <w:t xml:space="preserve">programerima za : </w:t>
      </w:r>
    </w:p>
    <w:p w14:paraId="08453386" w14:textId="768B2447" w:rsidR="001A4F50" w:rsidRPr="00805E7C" w:rsidRDefault="001A4F50" w:rsidP="00805E7C">
      <w:pPr>
        <w:pStyle w:val="ListBullet"/>
        <w:numPr>
          <w:ilvl w:val="0"/>
          <w:numId w:val="0"/>
        </w:numPr>
        <w:spacing w:line="360" w:lineRule="auto"/>
        <w:ind w:left="680" w:firstLine="380"/>
        <w:jc w:val="both"/>
        <w:rPr>
          <w:szCs w:val="24"/>
        </w:rPr>
      </w:pPr>
      <w:r w:rsidRPr="00805E7C">
        <w:rPr>
          <w:szCs w:val="24"/>
        </w:rPr>
        <w:t>1. u</w:t>
      </w:r>
      <w:r w:rsidR="00F9564F" w:rsidRPr="00805E7C">
        <w:rPr>
          <w:szCs w:val="24"/>
        </w:rPr>
        <w:t>pload-ovanje zadataka u zajednič</w:t>
      </w:r>
      <w:r w:rsidRPr="00805E7C">
        <w:rPr>
          <w:szCs w:val="24"/>
        </w:rPr>
        <w:t>ki folder</w:t>
      </w:r>
    </w:p>
    <w:p w14:paraId="2E6EE032" w14:textId="77777777" w:rsidR="008A2ECF" w:rsidRDefault="001A4F50" w:rsidP="00A9007A">
      <w:pPr>
        <w:pStyle w:val="ListBullet"/>
        <w:numPr>
          <w:ilvl w:val="0"/>
          <w:numId w:val="0"/>
        </w:numPr>
        <w:ind w:left="340"/>
        <w:outlineLvl w:val="1"/>
        <w:rPr>
          <w:color w:val="B2540E" w:themeColor="accent6" w:themeShade="BF"/>
          <w:sz w:val="32"/>
          <w:szCs w:val="32"/>
        </w:rPr>
      </w:pPr>
      <w:r w:rsidRPr="008A2ECF">
        <w:rPr>
          <w:color w:val="B2540E" w:themeColor="accent6" w:themeShade="BF"/>
          <w:sz w:val="32"/>
          <w:szCs w:val="32"/>
        </w:rPr>
        <w:t>8.2</w:t>
      </w:r>
      <w:r w:rsidR="008A2ECF">
        <w:rPr>
          <w:color w:val="B2540E" w:themeColor="accent6" w:themeShade="BF"/>
          <w:sz w:val="32"/>
          <w:szCs w:val="32"/>
        </w:rPr>
        <w:t>.</w:t>
      </w:r>
      <w:r w:rsidRPr="008A2ECF">
        <w:rPr>
          <w:color w:val="B2540E" w:themeColor="accent6" w:themeShade="BF"/>
          <w:sz w:val="32"/>
          <w:szCs w:val="32"/>
        </w:rPr>
        <w:t xml:space="preserve"> Oznacavanje</w:t>
      </w:r>
    </w:p>
    <w:p w14:paraId="66342F85" w14:textId="3AD37D4C" w:rsidR="00B55E45" w:rsidRPr="00805E7C" w:rsidRDefault="001A4F50" w:rsidP="00805E7C">
      <w:pPr>
        <w:pStyle w:val="ListBullet"/>
        <w:numPr>
          <w:ilvl w:val="0"/>
          <w:numId w:val="0"/>
        </w:numPr>
        <w:spacing w:line="360" w:lineRule="auto"/>
        <w:ind w:left="340"/>
        <w:jc w:val="both"/>
        <w:rPr>
          <w:color w:val="B2540E" w:themeColor="accent6" w:themeShade="BF"/>
          <w:szCs w:val="24"/>
        </w:rPr>
      </w:pPr>
      <w:r w:rsidRPr="00805E7C">
        <w:rPr>
          <w:szCs w:val="24"/>
        </w:rPr>
        <w:t>Zaglavlje svih stranica treba da sadrzi naziv</w:t>
      </w:r>
      <w:r w:rsidR="00A13804" w:rsidRPr="00805E7C">
        <w:rPr>
          <w:szCs w:val="24"/>
        </w:rPr>
        <w:t xml:space="preserve"> i </w:t>
      </w:r>
      <w:r w:rsidRPr="00805E7C">
        <w:rPr>
          <w:szCs w:val="24"/>
        </w:rPr>
        <w:t>logo aplikacije. Da se u svakom trenutku vidi ko je trenutno ulogovan( vidi se njegovo korisnicko ime</w:t>
      </w:r>
      <w:r w:rsidR="00A13804" w:rsidRPr="00805E7C">
        <w:rPr>
          <w:szCs w:val="24"/>
        </w:rPr>
        <w:t xml:space="preserve"> i </w:t>
      </w:r>
      <w:r w:rsidRPr="00805E7C">
        <w:rPr>
          <w:szCs w:val="24"/>
        </w:rPr>
        <w:t>slika)</w:t>
      </w:r>
      <w:r w:rsidR="00805E7C">
        <w:rPr>
          <w:szCs w:val="24"/>
        </w:rPr>
        <w:t>.</w:t>
      </w:r>
    </w:p>
    <w:p w14:paraId="392D470C" w14:textId="77777777" w:rsidR="00B55E45" w:rsidRDefault="00B55E45">
      <w:pPr>
        <w:spacing w:before="0" w:after="160" w:line="259" w:lineRule="auto"/>
      </w:pPr>
    </w:p>
    <w:p w14:paraId="63340F0A" w14:textId="5FBBB8B9" w:rsidR="00B55E45" w:rsidRDefault="00B55E45" w:rsidP="00C84156">
      <w:pPr>
        <w:pStyle w:val="Heading2"/>
      </w:pPr>
      <w:r>
        <w:br w:type="page"/>
      </w:r>
    </w:p>
    <w:p w14:paraId="3A338095" w14:textId="27A3E43B" w:rsidR="00B55E45" w:rsidRDefault="002F1A9B" w:rsidP="00B55E45">
      <w:pPr>
        <w:pStyle w:val="Heading1"/>
      </w:pPr>
      <w:bookmarkStart w:id="11" w:name="_Toc66824539"/>
      <w:r>
        <w:lastRenderedPageBreak/>
        <w:t>10</w:t>
      </w:r>
      <w:r w:rsidR="00B55E45">
        <w:t>.</w:t>
      </w:r>
      <w:r w:rsidR="00B55E45">
        <w:tab/>
        <w:t>Plan</w:t>
      </w:r>
      <w:r w:rsidR="00A13804">
        <w:t xml:space="preserve"> i </w:t>
      </w:r>
      <w:r w:rsidR="00B55E45">
        <w:t>prioriteti</w:t>
      </w:r>
      <w:bookmarkEnd w:id="11"/>
    </w:p>
    <w:p w14:paraId="767337A7" w14:textId="31255711" w:rsidR="00A13E61" w:rsidRPr="00DC6287" w:rsidRDefault="00A13E61" w:rsidP="00DC6287">
      <w:pPr>
        <w:spacing w:line="360" w:lineRule="auto"/>
        <w:jc w:val="both"/>
        <w:rPr>
          <w:szCs w:val="24"/>
        </w:rPr>
      </w:pPr>
      <w:r w:rsidRPr="00DC6287">
        <w:rPr>
          <w:szCs w:val="24"/>
        </w:rPr>
        <w:t>Prioritetno je obezbjediti sledeće</w:t>
      </w:r>
    </w:p>
    <w:p w14:paraId="0089E8E4" w14:textId="3D988A7B" w:rsidR="00A13E61" w:rsidRPr="00DC6287" w:rsidRDefault="00A13E61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Autorizovanje različitih grupa korisnika</w:t>
      </w:r>
    </w:p>
    <w:p w14:paraId="2005765D" w14:textId="612BCCB0" w:rsidR="00A13E61" w:rsidRPr="00DC6287" w:rsidRDefault="00A13E61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Prijava korisnika za korišćenje aplikacije</w:t>
      </w:r>
    </w:p>
    <w:p w14:paraId="68586B6E" w14:textId="7B37CA61" w:rsidR="00A13E61" w:rsidRPr="00DC6287" w:rsidRDefault="001117DF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Omoguć</w:t>
      </w:r>
      <w:r w:rsidR="00A13E61" w:rsidRPr="00DC6287">
        <w:rPr>
          <w:sz w:val="24"/>
          <w:szCs w:val="24"/>
        </w:rPr>
        <w:t>avanje upload-ovanja dijelova koda na server</w:t>
      </w:r>
    </w:p>
    <w:p w14:paraId="344940D3" w14:textId="304455B6" w:rsidR="00A13E61" w:rsidRPr="00DC6287" w:rsidRDefault="001117DF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Prava pristupa na okač</w:t>
      </w:r>
      <w:r w:rsidR="00A13E61" w:rsidRPr="00DC6287">
        <w:rPr>
          <w:sz w:val="24"/>
          <w:szCs w:val="24"/>
        </w:rPr>
        <w:t>ene dijelove koda</w:t>
      </w:r>
    </w:p>
    <w:p w14:paraId="4D376435" w14:textId="6A75A180" w:rsidR="00A13E61" w:rsidRPr="00DC6287" w:rsidRDefault="00A6087B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Pravljenje konkursa za nalaženje članova</w:t>
      </w:r>
    </w:p>
    <w:p w14:paraId="3BE9F3CE" w14:textId="1B026C02" w:rsidR="00A6087B" w:rsidRPr="00DC6287" w:rsidRDefault="00A6087B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Formiranje timova</w:t>
      </w:r>
    </w:p>
    <w:p w14:paraId="41D8C051" w14:textId="2F92F684" w:rsidR="00A13E61" w:rsidRPr="00DC6287" w:rsidRDefault="001117DF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Raspodjela zadatak po č</w:t>
      </w:r>
      <w:r w:rsidR="00A13E61" w:rsidRPr="00DC6287">
        <w:rPr>
          <w:sz w:val="24"/>
          <w:szCs w:val="24"/>
        </w:rPr>
        <w:t>lanovima tima</w:t>
      </w:r>
    </w:p>
    <w:p w14:paraId="5EA48681" w14:textId="19589D80" w:rsidR="00A13E61" w:rsidRPr="00DC6287" w:rsidRDefault="00A13E61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Vođenje evidencije o vremenu provedenom na projektu</w:t>
      </w:r>
    </w:p>
    <w:p w14:paraId="3EA87D8B" w14:textId="60000CDA" w:rsidR="00A13E61" w:rsidRPr="00DC6287" w:rsidRDefault="00A13E61" w:rsidP="00DC6287">
      <w:pPr>
        <w:pStyle w:val="Graphbullet"/>
        <w:spacing w:line="360" w:lineRule="auto"/>
        <w:jc w:val="both"/>
        <w:rPr>
          <w:sz w:val="24"/>
          <w:szCs w:val="24"/>
        </w:rPr>
      </w:pPr>
      <w:r w:rsidRPr="00DC6287">
        <w:rPr>
          <w:sz w:val="24"/>
          <w:szCs w:val="24"/>
        </w:rPr>
        <w:t>Pregled</w:t>
      </w:r>
      <w:r w:rsidR="00A13804" w:rsidRPr="00DC6287">
        <w:rPr>
          <w:sz w:val="24"/>
          <w:szCs w:val="24"/>
        </w:rPr>
        <w:t xml:space="preserve"> i </w:t>
      </w:r>
      <w:r w:rsidR="001117DF" w:rsidRPr="00DC6287">
        <w:rPr>
          <w:sz w:val="24"/>
          <w:szCs w:val="24"/>
        </w:rPr>
        <w:t>korišćenje statistike o radu č</w:t>
      </w:r>
      <w:r w:rsidRPr="00DC6287">
        <w:rPr>
          <w:sz w:val="24"/>
          <w:szCs w:val="24"/>
        </w:rPr>
        <w:t>lanova tima</w:t>
      </w:r>
    </w:p>
    <w:p w14:paraId="2B01B872" w14:textId="53C0D9D8" w:rsidR="00A13E61" w:rsidRPr="00DC6287" w:rsidRDefault="00A13E61" w:rsidP="00DC6287">
      <w:pPr>
        <w:spacing w:line="360" w:lineRule="auto"/>
        <w:jc w:val="both"/>
        <w:rPr>
          <w:szCs w:val="24"/>
        </w:rPr>
      </w:pPr>
    </w:p>
    <w:p w14:paraId="28721DB8" w14:textId="11BD7B94" w:rsidR="00A13E61" w:rsidRPr="00DC6287" w:rsidRDefault="00A13E61" w:rsidP="00103123">
      <w:pPr>
        <w:pStyle w:val="BodyText"/>
      </w:pPr>
      <w:r w:rsidRPr="00DC6287">
        <w:t>U narednoj verziji, mogle bi se izraditi neke funkcionalnosti koje koriste statistik</w:t>
      </w:r>
      <w:r w:rsidR="00A6087B" w:rsidRPr="00DC6287">
        <w:t>u</w:t>
      </w:r>
      <w:r w:rsidRPr="00DC6287">
        <w:t>, kao</w:t>
      </w:r>
      <w:r w:rsidR="00A6087B" w:rsidRPr="00DC6287">
        <w:t xml:space="preserve"> što je mjenjanje izgleda profila, zavisno od vremena provedenog na izradi projekata, kao</w:t>
      </w:r>
      <w:r w:rsidR="00A13804" w:rsidRPr="00DC6287">
        <w:t xml:space="preserve"> i </w:t>
      </w:r>
      <w:r w:rsidR="00A6087B" w:rsidRPr="00DC6287">
        <w:t>efi</w:t>
      </w:r>
      <w:r w:rsidR="001117DF" w:rsidRPr="00DC6287">
        <w:t>kasnost te izrade (različ</w:t>
      </w:r>
      <w:r w:rsidR="00A6087B" w:rsidRPr="00DC6287">
        <w:t>iti izgledi okvira na profilnoj slici</w:t>
      </w:r>
      <w:r w:rsidR="00A13804" w:rsidRPr="00DC6287">
        <w:t xml:space="preserve"> i </w:t>
      </w:r>
      <w:r w:rsidR="00A6087B" w:rsidRPr="00DC6287">
        <w:t xml:space="preserve">slično). Takodje tim lider bi mogao da koristi tu statistiku u odabiru idealnog tima za izradu određenog </w:t>
      </w:r>
      <w:r w:rsidR="001117DF" w:rsidRPr="00DC6287">
        <w:t>projekta. Mogli bi postojati</w:t>
      </w:r>
      <w:r w:rsidR="00A13804" w:rsidRPr="00DC6287">
        <w:t xml:space="preserve"> i </w:t>
      </w:r>
      <w:r w:rsidR="001117DF" w:rsidRPr="00DC6287">
        <w:t>č</w:t>
      </w:r>
      <w:r w:rsidR="00A6087B" w:rsidRPr="00DC6287">
        <w:t>lanovi koji ne bi bili sastavni dio tima ali bi za odredjenu naknadu mogli da “uskoče”</w:t>
      </w:r>
      <w:r w:rsidR="00A13804" w:rsidRPr="00DC6287">
        <w:t xml:space="preserve"> i </w:t>
      </w:r>
      <w:r w:rsidR="00A6087B" w:rsidRPr="00DC6287">
        <w:t>pomognu da se ne probiju rokovi.</w:t>
      </w:r>
      <w:r w:rsidR="00932619" w:rsidRPr="00DC6287">
        <w:t xml:space="preserve"> Mogli bi se uvesti neki testovi, koji bi provjeravali sposobnost programere,</w:t>
      </w:r>
      <w:r w:rsidR="00A13804" w:rsidRPr="00DC6287">
        <w:t xml:space="preserve"> i </w:t>
      </w:r>
      <w:r w:rsidR="00932619" w:rsidRPr="00DC6287">
        <w:t>tako spriječavali nekvalifikovanje programere da se prijavljuju za neke izrade.</w:t>
      </w:r>
    </w:p>
    <w:sectPr w:rsidR="00A13E61" w:rsidRPr="00DC6287" w:rsidSect="00AC4859">
      <w:headerReference w:type="even" r:id="rId21"/>
      <w:headerReference w:type="first" r:id="rId22"/>
      <w:footerReference w:type="first" r:id="rId23"/>
      <w:pgSz w:w="12240" w:h="15840" w:code="1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BC458" w14:textId="77777777" w:rsidR="001856F7" w:rsidRDefault="001856F7" w:rsidP="005A20E2">
      <w:pPr>
        <w:spacing w:after="0"/>
      </w:pPr>
      <w:r>
        <w:separator/>
      </w:r>
    </w:p>
    <w:p w14:paraId="5D583185" w14:textId="77777777" w:rsidR="001856F7" w:rsidRDefault="001856F7"/>
    <w:p w14:paraId="1B709515" w14:textId="77777777" w:rsidR="001856F7" w:rsidRDefault="001856F7" w:rsidP="009B4773"/>
    <w:p w14:paraId="49141155" w14:textId="77777777" w:rsidR="001856F7" w:rsidRDefault="001856F7" w:rsidP="00513832"/>
  </w:endnote>
  <w:endnote w:type="continuationSeparator" w:id="0">
    <w:p w14:paraId="2093152E" w14:textId="77777777" w:rsidR="001856F7" w:rsidRDefault="001856F7" w:rsidP="005A20E2">
      <w:pPr>
        <w:spacing w:after="0"/>
      </w:pPr>
      <w:r>
        <w:continuationSeparator/>
      </w:r>
    </w:p>
    <w:p w14:paraId="45A054FC" w14:textId="77777777" w:rsidR="001856F7" w:rsidRDefault="001856F7"/>
    <w:p w14:paraId="32E92821" w14:textId="77777777" w:rsidR="001856F7" w:rsidRDefault="001856F7" w:rsidP="009B4773"/>
    <w:p w14:paraId="35B55900" w14:textId="77777777" w:rsidR="001856F7" w:rsidRDefault="001856F7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34899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7355135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2C41FBC" w14:textId="77777777" w:rsidR="00F504CA" w:rsidRDefault="00F504CA" w:rsidP="00F8411A">
            <w:pPr>
              <w:pStyle w:val="Footer"/>
            </w:pP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EB763" w14:textId="0A3166F7" w:rsidR="00F504CA" w:rsidRPr="00F8411A" w:rsidRDefault="00F504CA" w:rsidP="00F8411A">
    <w:pPr>
      <w:pStyle w:val="Footer"/>
    </w:pPr>
    <w:r>
      <w:rPr>
        <w:noProof/>
        <w:lang w:val="sr-Latn-RS" w:eastAsia="sr-Latn-RS"/>
      </w:rPr>
      <mc:AlternateContent>
        <mc:Choice Requires="wps">
          <w:drawing>
            <wp:anchor distT="45720" distB="45720" distL="114300" distR="114300" simplePos="0" relativeHeight="251700224" behindDoc="0" locked="0" layoutInCell="1" allowOverlap="1" wp14:anchorId="268E70DC" wp14:editId="418C6118">
              <wp:simplePos x="0" y="0"/>
              <wp:positionH relativeFrom="margin">
                <wp:align>right</wp:align>
              </wp:positionH>
              <wp:positionV relativeFrom="paragraph">
                <wp:posOffset>18415</wp:posOffset>
              </wp:positionV>
              <wp:extent cx="173736" cy="274320"/>
              <wp:effectExtent l="0" t="0" r="0" b="1143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36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E399C" w14:textId="77777777" w:rsidR="00F504CA" w:rsidRPr="00096BE1" w:rsidRDefault="00F504CA" w:rsidP="00096BE1">
                          <w:pPr>
                            <w:rPr>
                              <w:rStyle w:val="PageNumber"/>
                            </w:rPr>
                          </w:pPr>
                          <w:r w:rsidRPr="00096BE1">
                            <w:rPr>
                              <w:rStyle w:val="PageNumber"/>
                            </w:rPr>
                            <w:fldChar w:fldCharType="begin"/>
                          </w:r>
                          <w:r w:rsidRPr="00096BE1"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 w:rsidRPr="00096BE1">
                            <w:rPr>
                              <w:rStyle w:val="PageNumber"/>
                            </w:rPr>
                            <w:fldChar w:fldCharType="separate"/>
                          </w:r>
                          <w:r w:rsidR="001A4A74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 w:rsidRPr="00096BE1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E70D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7.5pt;margin-top:1.45pt;width:13.7pt;height:21.6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" filled="f" stroked="f">
              <v:textbox inset="0,0,0,0">
                <w:txbxContent>
                  <w:p w14:paraId="5B0E399C" w14:textId="77777777" w:rsidR="00F504CA" w:rsidRPr="00096BE1" w:rsidRDefault="00F504CA" w:rsidP="00096BE1">
                    <w:pPr>
                      <w:rPr>
                        <w:rStyle w:val="PageNumber"/>
                      </w:rPr>
                    </w:pPr>
                    <w:r w:rsidRPr="00096BE1">
                      <w:rPr>
                        <w:rStyle w:val="PageNumber"/>
                      </w:rPr>
                      <w:fldChar w:fldCharType="begin"/>
                    </w:r>
                    <w:r w:rsidRPr="00096BE1">
                      <w:rPr>
                        <w:rStyle w:val="PageNumber"/>
                      </w:rPr>
                      <w:instrText xml:space="preserve"> PAGE   \* MERGEFORMAT </w:instrText>
                    </w:r>
                    <w:r w:rsidRPr="00096BE1">
                      <w:rPr>
                        <w:rStyle w:val="PageNumber"/>
                      </w:rPr>
                      <w:fldChar w:fldCharType="separate"/>
                    </w:r>
                    <w:r w:rsidR="001A4A74">
                      <w:rPr>
                        <w:rStyle w:val="PageNumber"/>
                        <w:noProof/>
                      </w:rPr>
                      <w:t>4</w:t>
                    </w:r>
                    <w:r w:rsidRPr="00096BE1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12.3.2021.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77041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3947847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B2952A9" w14:textId="77777777" w:rsidR="00F504CA" w:rsidRDefault="00F504CA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                                                </w:t>
            </w:r>
            <w:r>
              <w:rPr>
                <w:lang w:val="ru-RU"/>
              </w:rPr>
              <w:t xml:space="preserve">                  </w:t>
            </w:r>
            <w:r w:rsidRPr="002135FB">
              <w:t xml:space="preserve">        </w:t>
            </w:r>
            <w:r>
              <w:rPr>
                <w:lang w:val="ru-RU"/>
              </w:rPr>
              <w:t xml:space="preserve">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4B54CDDF" w14:textId="77777777" w:rsidR="00F504CA" w:rsidRDefault="001856F7" w:rsidP="00F8411A">
        <w:pPr>
          <w:pStyle w:val="Footer"/>
          <w:rPr>
            <w:noProof/>
          </w:rPr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EA160C2" w14:textId="77777777" w:rsidR="00F504CA" w:rsidRDefault="00F504CA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0009C68D" w14:textId="77777777" w:rsidR="00F504CA" w:rsidRDefault="001856F7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F3E65" w14:textId="77777777" w:rsidR="001856F7" w:rsidRDefault="001856F7" w:rsidP="005A20E2">
      <w:pPr>
        <w:spacing w:after="0"/>
      </w:pPr>
      <w:r>
        <w:separator/>
      </w:r>
    </w:p>
    <w:p w14:paraId="79996920" w14:textId="77777777" w:rsidR="001856F7" w:rsidRDefault="001856F7"/>
    <w:p w14:paraId="0D62F8EC" w14:textId="77777777" w:rsidR="001856F7" w:rsidRDefault="001856F7" w:rsidP="009B4773"/>
    <w:p w14:paraId="28F438CC" w14:textId="77777777" w:rsidR="001856F7" w:rsidRDefault="001856F7" w:rsidP="00513832"/>
  </w:footnote>
  <w:footnote w:type="continuationSeparator" w:id="0">
    <w:p w14:paraId="2675CF88" w14:textId="77777777" w:rsidR="001856F7" w:rsidRDefault="001856F7" w:rsidP="005A20E2">
      <w:pPr>
        <w:spacing w:after="0"/>
      </w:pPr>
      <w:r>
        <w:continuationSeparator/>
      </w:r>
    </w:p>
    <w:p w14:paraId="10A763D5" w14:textId="77777777" w:rsidR="001856F7" w:rsidRDefault="001856F7"/>
    <w:p w14:paraId="00ADAA8A" w14:textId="77777777" w:rsidR="001856F7" w:rsidRDefault="001856F7" w:rsidP="009B4773"/>
    <w:p w14:paraId="2174208A" w14:textId="77777777" w:rsidR="001856F7" w:rsidRDefault="001856F7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A60CC" w14:textId="37BB4201" w:rsidR="00F504CA" w:rsidRDefault="00F504CA">
    <w:r>
      <w:rPr>
        <w:noProof/>
        <w:lang w:val="sr-Latn-RS" w:eastAsia="sr-Latn-RS"/>
      </w:rPr>
      <w:drawing>
        <wp:anchor distT="0" distB="0" distL="114300" distR="114300" simplePos="0" relativeHeight="251696128" behindDoc="1" locked="0" layoutInCell="1" allowOverlap="1" wp14:anchorId="436B628B" wp14:editId="09B05287">
          <wp:simplePos x="0" y="0"/>
          <wp:positionH relativeFrom="column">
            <wp:posOffset>-3543300</wp:posOffset>
          </wp:positionH>
          <wp:positionV relativeFrom="margin">
            <wp:posOffset>-1059815</wp:posOffset>
          </wp:positionV>
          <wp:extent cx="3268800" cy="9428400"/>
          <wp:effectExtent l="0" t="0" r="8255" b="1905"/>
          <wp:wrapNone/>
          <wp:docPr id="25" name="Picture 25" descr="Group of peopl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28" t="2929" r="45411" b="7707"/>
                  <a:stretch/>
                </pic:blipFill>
                <pic:spPr bwMode="auto">
                  <a:xfrm flipH="1">
                    <a:off x="0" y="0"/>
                    <a:ext cx="3268800" cy="942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9745C" w14:textId="2EBB0425" w:rsidR="00F504CA" w:rsidRDefault="00F504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DED4E" w14:textId="750FC4D1" w:rsidR="00F504CA" w:rsidRDefault="00FC13F8" w:rsidP="0003123C">
    <w:pPr>
      <w:pStyle w:val="Header"/>
      <w:spacing w:before="0"/>
    </w:pPr>
    <w:r>
      <w:rPr>
        <w:noProof/>
        <w:lang w:val="sr-Latn-RS" w:eastAsia="sr-Latn-RS"/>
      </w:rPr>
      <w:drawing>
        <wp:anchor distT="0" distB="0" distL="114300" distR="114300" simplePos="0" relativeHeight="251703296" behindDoc="0" locked="0" layoutInCell="1" allowOverlap="1" wp14:anchorId="10838E2C" wp14:editId="76196638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800100" cy="800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68121e2e765452ca314eff8ba120d5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r-Latn-RS" w:eastAsia="sr-Latn-RS"/>
      </w:rPr>
      <mc:AlternateContent>
        <mc:Choice Requires="wps">
          <w:drawing>
            <wp:anchor distT="45720" distB="45720" distL="114300" distR="114300" simplePos="0" relativeHeight="251673599" behindDoc="1" locked="0" layoutInCell="1" allowOverlap="1" wp14:anchorId="4C5ACB53" wp14:editId="3C9C953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000125"/>
              <wp:effectExtent l="0" t="0" r="0" b="9525"/>
              <wp:wrapNone/>
              <wp:docPr id="192" name="Text Box 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0001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F7CED" w14:textId="34ADAB51" w:rsidR="00F504CA" w:rsidRDefault="00F504CA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ACB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78.75pt;z-index:-251642881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" fillcolor="#3e8d9c [2414]" stroked="f">
              <v:fill opacity="9766f"/>
              <v:textbox inset="20mm,8mm">
                <w:txbxContent>
                  <w:p w14:paraId="5C4F7CED" w14:textId="34ADAB51" w:rsidR="00F504CA" w:rsidRDefault="00F504CA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E67A5" w14:textId="25F47862" w:rsidR="00F504CA" w:rsidRDefault="00F504CA" w:rsidP="0003123C">
    <w:pPr>
      <w:pStyle w:val="Header"/>
      <w:spacing w:before="0"/>
    </w:pPr>
    <w:r>
      <w:rPr>
        <w:rStyle w:val="SubtleEmphasis"/>
      </w:rPr>
      <w:t xml:space="preserve"> </w:t>
    </w:r>
    <w:r>
      <w:rPr>
        <w:rStyle w:val="SubtleEmphasis"/>
      </w:rPr>
      <w:br/>
    </w:r>
    <w:r>
      <w:rPr>
        <w:noProof/>
        <w:lang w:val="sr-Latn-RS" w:eastAsia="sr-Latn-RS"/>
      </w:rPr>
      <mc:AlternateContent>
        <mc:Choice Requires="wps">
          <w:drawing>
            <wp:anchor distT="45720" distB="45720" distL="114300" distR="114300" simplePos="0" relativeHeight="251674624" behindDoc="1" locked="0" layoutInCell="1" allowOverlap="1" wp14:anchorId="41759FE6" wp14:editId="58840DA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" name="Text Box 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8F1EF2" w14:textId="77777777" w:rsidR="00F504CA" w:rsidRDefault="00F504CA" w:rsidP="004411FB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59FE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11in;height:90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" fillcolor="#f0cda1 [3204]" stroked="f">
              <v:fill opacity="32896f"/>
              <v:textbox inset="20mm,8mm">
                <w:txbxContent>
                  <w:p w14:paraId="608F1EF2" w14:textId="77777777" w:rsidR="00F504CA" w:rsidRDefault="00F504CA" w:rsidP="004411FB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24E19" w14:textId="4489AB87" w:rsidR="00F504CA" w:rsidRDefault="00F504C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58903" w14:textId="69358058" w:rsidR="00F504CA" w:rsidRDefault="00F504C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7AD33" w14:textId="36489FF7" w:rsidR="00F504CA" w:rsidRDefault="00F504C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3A5A4" w14:textId="64C6B633" w:rsidR="00F504CA" w:rsidRDefault="00F504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208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0FBD0153"/>
    <w:multiLevelType w:val="multilevel"/>
    <w:tmpl w:val="18526D54"/>
    <w:lvl w:ilvl="0">
      <w:start w:val="4"/>
      <w:numFmt w:val="decimal"/>
      <w:lvlText w:val="%1"/>
      <w:lvlJc w:val="left"/>
      <w:pPr>
        <w:ind w:left="277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7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5" w15:restartNumberingAfterBreak="0">
    <w:nsid w:val="12586ED9"/>
    <w:multiLevelType w:val="multilevel"/>
    <w:tmpl w:val="9B86CB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19D77319"/>
    <w:multiLevelType w:val="multilevel"/>
    <w:tmpl w:val="18526D54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A1EC7"/>
    <w:multiLevelType w:val="hybridMultilevel"/>
    <w:tmpl w:val="0ABE64E0"/>
    <w:lvl w:ilvl="0" w:tplc="D2B059D0">
      <w:start w:val="7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45648"/>
    <w:multiLevelType w:val="hybridMultilevel"/>
    <w:tmpl w:val="19CC2E72"/>
    <w:lvl w:ilvl="0" w:tplc="E9421CEE">
      <w:start w:val="8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7A69"/>
    <w:multiLevelType w:val="multilevel"/>
    <w:tmpl w:val="D47ADDAE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04005D1"/>
    <w:multiLevelType w:val="hybridMultilevel"/>
    <w:tmpl w:val="F76A63FC"/>
    <w:lvl w:ilvl="0" w:tplc="97F88CF4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64594"/>
    <w:multiLevelType w:val="hybridMultilevel"/>
    <w:tmpl w:val="1E2CD5D8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AB3504"/>
    <w:multiLevelType w:val="hybridMultilevel"/>
    <w:tmpl w:val="193C791C"/>
    <w:lvl w:ilvl="0" w:tplc="2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069B1"/>
    <w:multiLevelType w:val="multilevel"/>
    <w:tmpl w:val="18526D54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7" w15:restartNumberingAfterBreak="0">
    <w:nsid w:val="669B0DC0"/>
    <w:multiLevelType w:val="multilevel"/>
    <w:tmpl w:val="4C6888C4"/>
    <w:lvl w:ilvl="0">
      <w:start w:val="4"/>
      <w:numFmt w:val="decimal"/>
      <w:lvlText w:val="%1."/>
      <w:lvlJc w:val="left"/>
      <w:pPr>
        <w:ind w:left="127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7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38" w:hanging="2520"/>
      </w:pPr>
      <w:rPr>
        <w:rFonts w:hint="default"/>
      </w:rPr>
    </w:lvl>
  </w:abstractNum>
  <w:abstractNum w:abstractNumId="18" w15:restartNumberingAfterBreak="0">
    <w:nsid w:val="786217CC"/>
    <w:multiLevelType w:val="multilevel"/>
    <w:tmpl w:val="296694B0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D101D07"/>
    <w:multiLevelType w:val="hybridMultilevel"/>
    <w:tmpl w:val="8A186154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124C5DAE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5"/>
  </w:num>
  <w:num w:numId="8">
    <w:abstractNumId w:val="0"/>
  </w:num>
  <w:num w:numId="9">
    <w:abstractNumId w:val="14"/>
  </w:num>
  <w:num w:numId="10">
    <w:abstractNumId w:val="17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13"/>
  </w:num>
  <w:num w:numId="16">
    <w:abstractNumId w:val="16"/>
  </w:num>
  <w:num w:numId="17">
    <w:abstractNumId w:val="4"/>
  </w:num>
  <w:num w:numId="18">
    <w:abstractNumId w:val="6"/>
  </w:num>
  <w:num w:numId="19">
    <w:abstractNumId w:val="18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12"/>
    <w:rsid w:val="0000092E"/>
    <w:rsid w:val="00003408"/>
    <w:rsid w:val="000049D3"/>
    <w:rsid w:val="00012A83"/>
    <w:rsid w:val="00017249"/>
    <w:rsid w:val="00017C3C"/>
    <w:rsid w:val="00021F2E"/>
    <w:rsid w:val="00026EAE"/>
    <w:rsid w:val="0003123C"/>
    <w:rsid w:val="00032A10"/>
    <w:rsid w:val="00043D18"/>
    <w:rsid w:val="00043FFE"/>
    <w:rsid w:val="00044074"/>
    <w:rsid w:val="0004430C"/>
    <w:rsid w:val="00051A24"/>
    <w:rsid w:val="00060441"/>
    <w:rsid w:val="000612A6"/>
    <w:rsid w:val="00066DE2"/>
    <w:rsid w:val="00072DDD"/>
    <w:rsid w:val="0007573B"/>
    <w:rsid w:val="00077931"/>
    <w:rsid w:val="000811A0"/>
    <w:rsid w:val="00083691"/>
    <w:rsid w:val="00084E91"/>
    <w:rsid w:val="00086E17"/>
    <w:rsid w:val="000900B6"/>
    <w:rsid w:val="00096BE1"/>
    <w:rsid w:val="000A649E"/>
    <w:rsid w:val="000A7626"/>
    <w:rsid w:val="000B1B5F"/>
    <w:rsid w:val="000B5DA2"/>
    <w:rsid w:val="000B6224"/>
    <w:rsid w:val="000B6F12"/>
    <w:rsid w:val="000C1C28"/>
    <w:rsid w:val="000C5872"/>
    <w:rsid w:val="000C5EFB"/>
    <w:rsid w:val="000D44A3"/>
    <w:rsid w:val="000D4FB8"/>
    <w:rsid w:val="000D76E0"/>
    <w:rsid w:val="000E0979"/>
    <w:rsid w:val="000E1544"/>
    <w:rsid w:val="000F2F12"/>
    <w:rsid w:val="00100314"/>
    <w:rsid w:val="00103123"/>
    <w:rsid w:val="00110F4F"/>
    <w:rsid w:val="001117DF"/>
    <w:rsid w:val="001155CE"/>
    <w:rsid w:val="0012180E"/>
    <w:rsid w:val="001225D9"/>
    <w:rsid w:val="00124370"/>
    <w:rsid w:val="0014413C"/>
    <w:rsid w:val="00160392"/>
    <w:rsid w:val="00161D1B"/>
    <w:rsid w:val="00170A8C"/>
    <w:rsid w:val="001856F7"/>
    <w:rsid w:val="001A4A74"/>
    <w:rsid w:val="001A4F50"/>
    <w:rsid w:val="001A5429"/>
    <w:rsid w:val="001C6B39"/>
    <w:rsid w:val="001D1C22"/>
    <w:rsid w:val="001D4566"/>
    <w:rsid w:val="001D59C9"/>
    <w:rsid w:val="001E11F1"/>
    <w:rsid w:val="001E1E58"/>
    <w:rsid w:val="001F2D2B"/>
    <w:rsid w:val="00203C0C"/>
    <w:rsid w:val="00206719"/>
    <w:rsid w:val="00216B5C"/>
    <w:rsid w:val="0022168F"/>
    <w:rsid w:val="00234FE7"/>
    <w:rsid w:val="00240312"/>
    <w:rsid w:val="00247B17"/>
    <w:rsid w:val="00252E4A"/>
    <w:rsid w:val="002642A8"/>
    <w:rsid w:val="002746F0"/>
    <w:rsid w:val="002833BB"/>
    <w:rsid w:val="00290765"/>
    <w:rsid w:val="00295CA1"/>
    <w:rsid w:val="002A022A"/>
    <w:rsid w:val="002A137B"/>
    <w:rsid w:val="002C0B39"/>
    <w:rsid w:val="002C1C8D"/>
    <w:rsid w:val="002C3945"/>
    <w:rsid w:val="002E1C26"/>
    <w:rsid w:val="002E543F"/>
    <w:rsid w:val="002F1A9B"/>
    <w:rsid w:val="003049D1"/>
    <w:rsid w:val="0031130D"/>
    <w:rsid w:val="00314A6F"/>
    <w:rsid w:val="00334394"/>
    <w:rsid w:val="0033560E"/>
    <w:rsid w:val="00347AF5"/>
    <w:rsid w:val="00360F98"/>
    <w:rsid w:val="0036150F"/>
    <w:rsid w:val="00362478"/>
    <w:rsid w:val="00374421"/>
    <w:rsid w:val="003766A5"/>
    <w:rsid w:val="00384F0F"/>
    <w:rsid w:val="0038790A"/>
    <w:rsid w:val="003A57DB"/>
    <w:rsid w:val="003B5758"/>
    <w:rsid w:val="003C282B"/>
    <w:rsid w:val="003D330E"/>
    <w:rsid w:val="003D59A7"/>
    <w:rsid w:val="003E453A"/>
    <w:rsid w:val="003E78A7"/>
    <w:rsid w:val="003F0714"/>
    <w:rsid w:val="003F13B0"/>
    <w:rsid w:val="003F5F4A"/>
    <w:rsid w:val="004020D0"/>
    <w:rsid w:val="00403423"/>
    <w:rsid w:val="00423C21"/>
    <w:rsid w:val="004262DD"/>
    <w:rsid w:val="0042646F"/>
    <w:rsid w:val="00427AE2"/>
    <w:rsid w:val="00435096"/>
    <w:rsid w:val="00440F3C"/>
    <w:rsid w:val="004411FB"/>
    <w:rsid w:val="00443212"/>
    <w:rsid w:val="0044609E"/>
    <w:rsid w:val="00452374"/>
    <w:rsid w:val="004603D3"/>
    <w:rsid w:val="00461828"/>
    <w:rsid w:val="00465890"/>
    <w:rsid w:val="00475A04"/>
    <w:rsid w:val="0048334C"/>
    <w:rsid w:val="00493EC0"/>
    <w:rsid w:val="00495909"/>
    <w:rsid w:val="004A335C"/>
    <w:rsid w:val="004B3FF1"/>
    <w:rsid w:val="004B5251"/>
    <w:rsid w:val="004B5779"/>
    <w:rsid w:val="004C3265"/>
    <w:rsid w:val="004C5DCD"/>
    <w:rsid w:val="004C7B3E"/>
    <w:rsid w:val="004D0A05"/>
    <w:rsid w:val="004D1A64"/>
    <w:rsid w:val="004D4EC8"/>
    <w:rsid w:val="004E35CC"/>
    <w:rsid w:val="004E67B3"/>
    <w:rsid w:val="004F3C11"/>
    <w:rsid w:val="004F565E"/>
    <w:rsid w:val="004F7454"/>
    <w:rsid w:val="00511C7A"/>
    <w:rsid w:val="00513832"/>
    <w:rsid w:val="00515A02"/>
    <w:rsid w:val="00522842"/>
    <w:rsid w:val="0052479A"/>
    <w:rsid w:val="00526C37"/>
    <w:rsid w:val="00530A48"/>
    <w:rsid w:val="00533047"/>
    <w:rsid w:val="00554EEA"/>
    <w:rsid w:val="0057638F"/>
    <w:rsid w:val="00576C9B"/>
    <w:rsid w:val="00577B45"/>
    <w:rsid w:val="00582ADA"/>
    <w:rsid w:val="005919AF"/>
    <w:rsid w:val="005A14D8"/>
    <w:rsid w:val="005A20E2"/>
    <w:rsid w:val="005A45A3"/>
    <w:rsid w:val="005B2391"/>
    <w:rsid w:val="005B2CD4"/>
    <w:rsid w:val="005B3466"/>
    <w:rsid w:val="005B6A1A"/>
    <w:rsid w:val="005C01B0"/>
    <w:rsid w:val="005C3C83"/>
    <w:rsid w:val="005D0141"/>
    <w:rsid w:val="005D2146"/>
    <w:rsid w:val="005E3957"/>
    <w:rsid w:val="005F4107"/>
    <w:rsid w:val="005F6388"/>
    <w:rsid w:val="00603DDF"/>
    <w:rsid w:val="00613333"/>
    <w:rsid w:val="00620F0B"/>
    <w:rsid w:val="0062250F"/>
    <w:rsid w:val="00626FD8"/>
    <w:rsid w:val="006329E1"/>
    <w:rsid w:val="00633E73"/>
    <w:rsid w:val="00645E5D"/>
    <w:rsid w:val="00651FB1"/>
    <w:rsid w:val="0065229E"/>
    <w:rsid w:val="006549D2"/>
    <w:rsid w:val="00655308"/>
    <w:rsid w:val="00664450"/>
    <w:rsid w:val="006763A1"/>
    <w:rsid w:val="006811D7"/>
    <w:rsid w:val="00682CAF"/>
    <w:rsid w:val="00685C7F"/>
    <w:rsid w:val="006936EB"/>
    <w:rsid w:val="00695777"/>
    <w:rsid w:val="006A359E"/>
    <w:rsid w:val="006A3834"/>
    <w:rsid w:val="006A52B6"/>
    <w:rsid w:val="006B2383"/>
    <w:rsid w:val="006C07E8"/>
    <w:rsid w:val="006C0DC6"/>
    <w:rsid w:val="006C42CF"/>
    <w:rsid w:val="006C4C3E"/>
    <w:rsid w:val="006D0144"/>
    <w:rsid w:val="006D5FF1"/>
    <w:rsid w:val="006D7CD8"/>
    <w:rsid w:val="006E0A9E"/>
    <w:rsid w:val="006E3FC8"/>
    <w:rsid w:val="006E4B4B"/>
    <w:rsid w:val="006F1C41"/>
    <w:rsid w:val="006F2B32"/>
    <w:rsid w:val="007157EF"/>
    <w:rsid w:val="00723074"/>
    <w:rsid w:val="00730661"/>
    <w:rsid w:val="0073193C"/>
    <w:rsid w:val="007323B0"/>
    <w:rsid w:val="00733DC8"/>
    <w:rsid w:val="0073443F"/>
    <w:rsid w:val="0073670F"/>
    <w:rsid w:val="00740FCE"/>
    <w:rsid w:val="007422F7"/>
    <w:rsid w:val="00744D61"/>
    <w:rsid w:val="00753E67"/>
    <w:rsid w:val="00754CEA"/>
    <w:rsid w:val="0076301A"/>
    <w:rsid w:val="007776E3"/>
    <w:rsid w:val="00784877"/>
    <w:rsid w:val="007B17C4"/>
    <w:rsid w:val="007B1F5A"/>
    <w:rsid w:val="007B3AB6"/>
    <w:rsid w:val="007B5AFF"/>
    <w:rsid w:val="007C136F"/>
    <w:rsid w:val="007C5AF4"/>
    <w:rsid w:val="007D2C96"/>
    <w:rsid w:val="007D36E9"/>
    <w:rsid w:val="007D5767"/>
    <w:rsid w:val="007D6BED"/>
    <w:rsid w:val="007F7526"/>
    <w:rsid w:val="007F793B"/>
    <w:rsid w:val="00805E7C"/>
    <w:rsid w:val="0081008A"/>
    <w:rsid w:val="008118CE"/>
    <w:rsid w:val="0081250D"/>
    <w:rsid w:val="00813EC8"/>
    <w:rsid w:val="00814500"/>
    <w:rsid w:val="008169C9"/>
    <w:rsid w:val="00817F8C"/>
    <w:rsid w:val="0083428B"/>
    <w:rsid w:val="008422E6"/>
    <w:rsid w:val="00856A37"/>
    <w:rsid w:val="00863B11"/>
    <w:rsid w:val="00873F7F"/>
    <w:rsid w:val="00876062"/>
    <w:rsid w:val="00876157"/>
    <w:rsid w:val="00876F99"/>
    <w:rsid w:val="00881241"/>
    <w:rsid w:val="008820B3"/>
    <w:rsid w:val="00886169"/>
    <w:rsid w:val="00886801"/>
    <w:rsid w:val="0089181A"/>
    <w:rsid w:val="00891ED0"/>
    <w:rsid w:val="00894604"/>
    <w:rsid w:val="008965F6"/>
    <w:rsid w:val="008A2B5E"/>
    <w:rsid w:val="008A2ECF"/>
    <w:rsid w:val="008A344D"/>
    <w:rsid w:val="008B4BAD"/>
    <w:rsid w:val="008D1CE9"/>
    <w:rsid w:val="008D3386"/>
    <w:rsid w:val="008E2EB8"/>
    <w:rsid w:val="008E3A18"/>
    <w:rsid w:val="008E5F2C"/>
    <w:rsid w:val="008E657D"/>
    <w:rsid w:val="008F704C"/>
    <w:rsid w:val="0090206C"/>
    <w:rsid w:val="00902998"/>
    <w:rsid w:val="00903069"/>
    <w:rsid w:val="009123A0"/>
    <w:rsid w:val="0091268C"/>
    <w:rsid w:val="00912C1B"/>
    <w:rsid w:val="0092125E"/>
    <w:rsid w:val="00924319"/>
    <w:rsid w:val="0092606F"/>
    <w:rsid w:val="00931015"/>
    <w:rsid w:val="00932619"/>
    <w:rsid w:val="00935AC3"/>
    <w:rsid w:val="009500FA"/>
    <w:rsid w:val="00952A7A"/>
    <w:rsid w:val="00965315"/>
    <w:rsid w:val="00974BF8"/>
    <w:rsid w:val="00974DD3"/>
    <w:rsid w:val="009778A3"/>
    <w:rsid w:val="009865E3"/>
    <w:rsid w:val="00992B66"/>
    <w:rsid w:val="009A3B33"/>
    <w:rsid w:val="009A45A0"/>
    <w:rsid w:val="009B35B5"/>
    <w:rsid w:val="009B4773"/>
    <w:rsid w:val="009C16E5"/>
    <w:rsid w:val="009C4448"/>
    <w:rsid w:val="009C6E38"/>
    <w:rsid w:val="009D2556"/>
    <w:rsid w:val="009E52B2"/>
    <w:rsid w:val="009E544F"/>
    <w:rsid w:val="009E562A"/>
    <w:rsid w:val="009F2264"/>
    <w:rsid w:val="009F5B70"/>
    <w:rsid w:val="00A055EF"/>
    <w:rsid w:val="00A13804"/>
    <w:rsid w:val="00A13E61"/>
    <w:rsid w:val="00A162A9"/>
    <w:rsid w:val="00A21E0B"/>
    <w:rsid w:val="00A41799"/>
    <w:rsid w:val="00A6087B"/>
    <w:rsid w:val="00A630FD"/>
    <w:rsid w:val="00A74908"/>
    <w:rsid w:val="00A81DDA"/>
    <w:rsid w:val="00A82FC8"/>
    <w:rsid w:val="00A9007A"/>
    <w:rsid w:val="00A91213"/>
    <w:rsid w:val="00A94E68"/>
    <w:rsid w:val="00A960DC"/>
    <w:rsid w:val="00A964CF"/>
    <w:rsid w:val="00AA29B1"/>
    <w:rsid w:val="00AA66D7"/>
    <w:rsid w:val="00AB3C1E"/>
    <w:rsid w:val="00AB5531"/>
    <w:rsid w:val="00AC100C"/>
    <w:rsid w:val="00AC3653"/>
    <w:rsid w:val="00AC3A35"/>
    <w:rsid w:val="00AC4859"/>
    <w:rsid w:val="00AE0241"/>
    <w:rsid w:val="00AE5008"/>
    <w:rsid w:val="00AF5599"/>
    <w:rsid w:val="00B03F15"/>
    <w:rsid w:val="00B14F1A"/>
    <w:rsid w:val="00B26302"/>
    <w:rsid w:val="00B37B3B"/>
    <w:rsid w:val="00B413F4"/>
    <w:rsid w:val="00B44C47"/>
    <w:rsid w:val="00B469A7"/>
    <w:rsid w:val="00B55E45"/>
    <w:rsid w:val="00B57756"/>
    <w:rsid w:val="00B57F4F"/>
    <w:rsid w:val="00B6349F"/>
    <w:rsid w:val="00B709EE"/>
    <w:rsid w:val="00B72BC4"/>
    <w:rsid w:val="00B74A29"/>
    <w:rsid w:val="00B7636D"/>
    <w:rsid w:val="00B80CF1"/>
    <w:rsid w:val="00B95A4C"/>
    <w:rsid w:val="00BA2A38"/>
    <w:rsid w:val="00BA31C4"/>
    <w:rsid w:val="00BB02E6"/>
    <w:rsid w:val="00BB1EFC"/>
    <w:rsid w:val="00BC0EA5"/>
    <w:rsid w:val="00BC5B6A"/>
    <w:rsid w:val="00BC7B07"/>
    <w:rsid w:val="00BC7C0B"/>
    <w:rsid w:val="00BD0C60"/>
    <w:rsid w:val="00BE1493"/>
    <w:rsid w:val="00BF6F3E"/>
    <w:rsid w:val="00C048B3"/>
    <w:rsid w:val="00C07D79"/>
    <w:rsid w:val="00C1750D"/>
    <w:rsid w:val="00C17BCF"/>
    <w:rsid w:val="00C2746D"/>
    <w:rsid w:val="00C3246A"/>
    <w:rsid w:val="00C409B1"/>
    <w:rsid w:val="00C41D6E"/>
    <w:rsid w:val="00C46402"/>
    <w:rsid w:val="00C65564"/>
    <w:rsid w:val="00C7678C"/>
    <w:rsid w:val="00C84156"/>
    <w:rsid w:val="00C851AD"/>
    <w:rsid w:val="00C950D8"/>
    <w:rsid w:val="00CA5375"/>
    <w:rsid w:val="00CA61D8"/>
    <w:rsid w:val="00CB2EE6"/>
    <w:rsid w:val="00CB7921"/>
    <w:rsid w:val="00CC2DA1"/>
    <w:rsid w:val="00CC5E59"/>
    <w:rsid w:val="00CD1D98"/>
    <w:rsid w:val="00CE4B50"/>
    <w:rsid w:val="00CF0586"/>
    <w:rsid w:val="00CF1267"/>
    <w:rsid w:val="00CF4279"/>
    <w:rsid w:val="00D02B6E"/>
    <w:rsid w:val="00D13200"/>
    <w:rsid w:val="00D13CBE"/>
    <w:rsid w:val="00D23567"/>
    <w:rsid w:val="00D24B3C"/>
    <w:rsid w:val="00D26769"/>
    <w:rsid w:val="00D27AF8"/>
    <w:rsid w:val="00D403D6"/>
    <w:rsid w:val="00D45820"/>
    <w:rsid w:val="00D61C10"/>
    <w:rsid w:val="00D6543F"/>
    <w:rsid w:val="00D7068E"/>
    <w:rsid w:val="00D7218C"/>
    <w:rsid w:val="00D74313"/>
    <w:rsid w:val="00D74E0C"/>
    <w:rsid w:val="00D75219"/>
    <w:rsid w:val="00D75C46"/>
    <w:rsid w:val="00D83966"/>
    <w:rsid w:val="00D83D83"/>
    <w:rsid w:val="00D91D46"/>
    <w:rsid w:val="00D91F95"/>
    <w:rsid w:val="00D94688"/>
    <w:rsid w:val="00D96A64"/>
    <w:rsid w:val="00D96CD3"/>
    <w:rsid w:val="00D97FAA"/>
    <w:rsid w:val="00DA1776"/>
    <w:rsid w:val="00DB4C65"/>
    <w:rsid w:val="00DB5A2E"/>
    <w:rsid w:val="00DC0528"/>
    <w:rsid w:val="00DC1104"/>
    <w:rsid w:val="00DC2470"/>
    <w:rsid w:val="00DC6287"/>
    <w:rsid w:val="00DC7466"/>
    <w:rsid w:val="00DC7E1C"/>
    <w:rsid w:val="00DD4628"/>
    <w:rsid w:val="00DD7B07"/>
    <w:rsid w:val="00DE16D8"/>
    <w:rsid w:val="00DE2C50"/>
    <w:rsid w:val="00DE4663"/>
    <w:rsid w:val="00DE4AC5"/>
    <w:rsid w:val="00DE65A2"/>
    <w:rsid w:val="00DF2DCC"/>
    <w:rsid w:val="00E01D0E"/>
    <w:rsid w:val="00E05446"/>
    <w:rsid w:val="00E15D61"/>
    <w:rsid w:val="00E16215"/>
    <w:rsid w:val="00E231A2"/>
    <w:rsid w:val="00E237E8"/>
    <w:rsid w:val="00E25C8A"/>
    <w:rsid w:val="00E31650"/>
    <w:rsid w:val="00E3466E"/>
    <w:rsid w:val="00E35169"/>
    <w:rsid w:val="00E41082"/>
    <w:rsid w:val="00E452E0"/>
    <w:rsid w:val="00E47F37"/>
    <w:rsid w:val="00E53724"/>
    <w:rsid w:val="00E552C8"/>
    <w:rsid w:val="00E74D83"/>
    <w:rsid w:val="00E75006"/>
    <w:rsid w:val="00E84350"/>
    <w:rsid w:val="00E849DA"/>
    <w:rsid w:val="00E85863"/>
    <w:rsid w:val="00E862EA"/>
    <w:rsid w:val="00E91AE4"/>
    <w:rsid w:val="00EA0556"/>
    <w:rsid w:val="00EA0789"/>
    <w:rsid w:val="00EA431D"/>
    <w:rsid w:val="00EB35A3"/>
    <w:rsid w:val="00EB35FF"/>
    <w:rsid w:val="00EC4BCD"/>
    <w:rsid w:val="00ED54F1"/>
    <w:rsid w:val="00EE0DC1"/>
    <w:rsid w:val="00EF09E5"/>
    <w:rsid w:val="00EF6D0B"/>
    <w:rsid w:val="00F079DF"/>
    <w:rsid w:val="00F150DE"/>
    <w:rsid w:val="00F23C16"/>
    <w:rsid w:val="00F24CB9"/>
    <w:rsid w:val="00F30484"/>
    <w:rsid w:val="00F33F5E"/>
    <w:rsid w:val="00F379BC"/>
    <w:rsid w:val="00F504CA"/>
    <w:rsid w:val="00F60840"/>
    <w:rsid w:val="00F75B86"/>
    <w:rsid w:val="00F77933"/>
    <w:rsid w:val="00F77A30"/>
    <w:rsid w:val="00F8411A"/>
    <w:rsid w:val="00F9564F"/>
    <w:rsid w:val="00FC13F8"/>
    <w:rsid w:val="00FC1405"/>
    <w:rsid w:val="00FC36FE"/>
    <w:rsid w:val="00FC5CBF"/>
    <w:rsid w:val="00FD1E2C"/>
    <w:rsid w:val="00FF0022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28A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BE1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C0B39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E0DC1"/>
    <w:pPr>
      <w:keepNext/>
      <w:jc w:val="center"/>
      <w:outlineLvl w:val="5"/>
    </w:pPr>
    <w:rPr>
      <w:color w:val="2A5E68" w:themeColor="background2" w:themeShade="80"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D1A64"/>
    <w:pPr>
      <w:keepNext/>
      <w:jc w:val="center"/>
      <w:outlineLvl w:val="6"/>
    </w:pPr>
    <w:rPr>
      <w:color w:val="2A5E68" w:themeColor="background2" w:themeShade="80"/>
      <w:sz w:val="52"/>
      <w:szCs w:val="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C16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C16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9E544F"/>
    <w:pPr>
      <w:tabs>
        <w:tab w:val="left" w:pos="48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7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8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5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6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paragraph" w:styleId="Revision">
    <w:name w:val="Revision"/>
    <w:hidden/>
    <w:uiPriority w:val="99"/>
    <w:semiHidden/>
    <w:rsid w:val="006E0A9E"/>
    <w:pPr>
      <w:spacing w:after="0" w:line="240" w:lineRule="auto"/>
    </w:pPr>
    <w:rPr>
      <w:color w:val="595959" w:themeColor="text1" w:themeTint="A6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CB2EE6"/>
    <w:pPr>
      <w:ind w:left="720"/>
    </w:pPr>
    <w:rPr>
      <w:color w:val="404040" w:themeColor="text1" w:themeTint="BF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B2EE6"/>
    <w:rPr>
      <w:color w:val="404040" w:themeColor="text1" w:themeTint="BF"/>
      <w:sz w:val="24"/>
      <w:szCs w:val="24"/>
    </w:rPr>
  </w:style>
  <w:style w:type="table" w:styleId="PlainTable1">
    <w:name w:val="Plain Table 1"/>
    <w:basedOn w:val="TableNormal"/>
    <w:uiPriority w:val="41"/>
    <w:rsid w:val="002C0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39"/>
    <w:rPr>
      <w:b/>
      <w:bCs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rsid w:val="00295CA1"/>
    <w:pPr>
      <w:spacing w:after="100"/>
      <w:ind w:left="48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D7218C"/>
    <w:pPr>
      <w:ind w:left="2160"/>
      <w:outlineLvl w:val="2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18C"/>
    <w:rPr>
      <w:color w:val="595959" w:themeColor="text1" w:themeTint="A6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7218C"/>
    <w:pPr>
      <w:ind w:left="2160"/>
      <w:outlineLvl w:val="2"/>
    </w:pPr>
    <w:rPr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18C"/>
    <w:rPr>
      <w:color w:val="595959" w:themeColor="text1" w:themeTint="A6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F77A30"/>
    <w:pPr>
      <w:spacing w:line="36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77A30"/>
    <w:rPr>
      <w:color w:val="595959" w:themeColor="text1" w:themeTint="A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C1"/>
    <w:rPr>
      <w:color w:val="2A5E68" w:themeColor="background2" w:themeShade="80"/>
      <w:sz w:val="44"/>
      <w:szCs w:val="4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A64"/>
    <w:rPr>
      <w:color w:val="2A5E68" w:themeColor="background2" w:themeShade="80"/>
      <w:sz w:val="52"/>
      <w:szCs w:val="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ale\Downloads\tf67474893_win32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1AD859-39F0-42EE-B7F7-30206CE8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tf67474893_win32</Template>
  <TotalTime>0</TotalTime>
  <Pages>16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Morph</vt:lpstr>
    </vt:vector>
  </TitlesOfParts>
  <Company/>
  <LinksUpToDate>false</LinksUpToDate>
  <CharactersWithSpaces>11899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</dc:title>
  <dc:subject/>
  <dc:creator/>
  <cp:keywords/>
  <dc:description/>
  <cp:lastModifiedBy/>
  <cp:revision>1</cp:revision>
  <dcterms:created xsi:type="dcterms:W3CDTF">2021-03-11T08:44:00Z</dcterms:created>
  <dcterms:modified xsi:type="dcterms:W3CDTF">2021-03-22T18:43:00Z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